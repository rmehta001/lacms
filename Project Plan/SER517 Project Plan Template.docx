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rPr>
          <w:noProof/>
          <w:color w:val="775F55" w:themeColor="text2"/>
          <w:sz w:val="32"/>
          <w:szCs w:val="32"/>
        </w:rPr>
      </w:sdtEndPr>
      <w:sdtContent>
        <w:p w14:paraId="22EE1E39" w14:textId="77777777" w:rsidR="00BB642A" w:rsidRDefault="00A72C4B">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14:anchorId="273A81BE" wp14:editId="0A902753">
                    <wp:simplePos x="0" y="0"/>
                    <wp:positionH relativeFrom="margin">
                      <wp:align>right</wp:align>
                    </wp:positionH>
                    <wp:positionV relativeFrom="page">
                      <wp:posOffset>7362825</wp:posOffset>
                    </wp:positionV>
                    <wp:extent cx="5753100" cy="1788795"/>
                    <wp:effectExtent l="0" t="0" r="0" b="19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788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84758" w14:textId="1FC1BA20" w:rsidR="00920A6A" w:rsidRDefault="00A72C4B" w:rsidP="00920A6A">
                                <w:pPr>
                                  <w:pStyle w:val="Subtitle"/>
                                </w:pPr>
                                <w:r>
                                  <w:t>Pre</w:t>
                                </w:r>
                                <w:r w:rsidR="00920A6A">
                                  <w:t>PARED BY</w:t>
                                </w:r>
                                <w:r>
                                  <w:t xml:space="preserve">: </w:t>
                                </w:r>
                                <w:r w:rsidR="00C7518B">
                                  <w:t>GROUP</w:t>
                                </w:r>
                                <w:r w:rsidR="00920A6A">
                                  <w:t xml:space="preserve"> [</w:t>
                                </w:r>
                                <w:r w:rsidR="00105421">
                                  <w:t>GROUP</w:t>
                                </w:r>
                                <w:r w:rsidR="00920A6A">
                                  <w:t xml:space="preserve"> NUMBER]</w:t>
                                </w:r>
                              </w:p>
                              <w:p w14:paraId="1085DF87" w14:textId="445F87DE" w:rsidR="00920A6A" w:rsidRDefault="00920A6A" w:rsidP="00920A6A">
                                <w:pPr>
                                  <w:pStyle w:val="Subtitle"/>
                                </w:pPr>
                                <w:r>
                                  <w:t>[</w:t>
                                </w:r>
                                <w:r w:rsidR="00C7518B">
                                  <w:t>GROUP</w:t>
                                </w:r>
                                <w:r>
                                  <w:t xml:space="preserve"> MEMBER LIST]</w:t>
                                </w:r>
                              </w:p>
                              <w:p w14:paraId="7ADCE860" w14:textId="77777777" w:rsidR="00BB642A" w:rsidRDefault="00A72C4B" w:rsidP="00920A6A">
                                <w:pPr>
                                  <w:pStyle w:val="Subtitle"/>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273A81B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579.75pt;width:453pt;height:140.85pt;z-index:251661312;visibility:visible;mso-wrap-style:square;mso-width-percent:471;mso-height-percent:0;mso-wrap-distance-left:9pt;mso-wrap-distance-top:0;mso-wrap-distance-right:9pt;mso-wrap-distance-bottom:0;mso-position-horizontal:right;mso-position-horizontal-relative:margin;mso-position-vertical:absolute;mso-position-vertical-relative:page;mso-width-percent:47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" filled="f" stroked="f" strokeweight=".5pt">
                    <v:textbox inset="0,0,0,0">
                      <w:txbxContent>
                        <w:p w14:paraId="59684758" w14:textId="1FC1BA20" w:rsidR="00920A6A" w:rsidRDefault="00A72C4B" w:rsidP="00920A6A">
                          <w:pPr>
                            <w:pStyle w:val="Subtitle"/>
                          </w:pPr>
                          <w:r>
                            <w:t>Pre</w:t>
                          </w:r>
                          <w:r w:rsidR="00920A6A">
                            <w:t>PARED BY</w:t>
                          </w:r>
                          <w:r>
                            <w:t xml:space="preserve">: </w:t>
                          </w:r>
                          <w:r w:rsidR="00C7518B">
                            <w:t>GROUP</w:t>
                          </w:r>
                          <w:r w:rsidR="00920A6A">
                            <w:t xml:space="preserve"> [</w:t>
                          </w:r>
                          <w:r w:rsidR="00105421">
                            <w:t>GROUP</w:t>
                          </w:r>
                          <w:r w:rsidR="00920A6A">
                            <w:t xml:space="preserve"> NUMBER]</w:t>
                          </w:r>
                        </w:p>
                        <w:p w14:paraId="1085DF87" w14:textId="445F87DE" w:rsidR="00920A6A" w:rsidRDefault="00920A6A" w:rsidP="00920A6A">
                          <w:pPr>
                            <w:pStyle w:val="Subtitle"/>
                          </w:pPr>
                          <w:r>
                            <w:t>[</w:t>
                          </w:r>
                          <w:r w:rsidR="00C7518B">
                            <w:t>GROUP</w:t>
                          </w:r>
                          <w:r>
                            <w:t xml:space="preserve"> MEMBER LIST]</w:t>
                          </w:r>
                        </w:p>
                        <w:p w14:paraId="7ADCE860" w14:textId="77777777" w:rsidR="00BB642A" w:rsidRDefault="00A72C4B" w:rsidP="00920A6A">
                          <w:pPr>
                            <w:pStyle w:val="Subtitle"/>
                          </w:pPr>
                          <w: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574151B3" wp14:editId="7FE822DB">
                    <wp:simplePos x="0" y="0"/>
                    <wp:positionH relativeFrom="margin">
                      <wp:align>right</wp:align>
                    </wp:positionH>
                    <wp:positionV relativeFrom="page">
                      <wp:posOffset>4581525</wp:posOffset>
                    </wp:positionV>
                    <wp:extent cx="5522595" cy="1971675"/>
                    <wp:effectExtent l="0" t="0" r="1905" b="952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9E8A4" w14:textId="77777777" w:rsidR="00BB642A" w:rsidRDefault="00BB642A">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136EA277" w14:textId="77777777" w:rsidR="00BB642A" w:rsidRDefault="00A72C4B">
                                    <w:pPr>
                                      <w:pStyle w:val="Title"/>
                                    </w:pPr>
                                    <w:r>
                                      <w:t>Project Plan</w:t>
                                    </w:r>
                                  </w:p>
                                </w:sdtContent>
                              </w:sdt>
                              <w:p w14:paraId="165B5C44" w14:textId="4E018388" w:rsidR="00BB642A" w:rsidRDefault="00920A6A">
                                <w:pPr>
                                  <w:pStyle w:val="Subtitle"/>
                                </w:pPr>
                                <w:r>
                                  <w:t>[PROJECT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4151B3" id="Text Box 37" o:spid="_x0000_s1027" type="#_x0000_t202" alt="Title and subtitle" style="position:absolute;left:0;text-align:left;margin-left:383.65pt;margin-top:360.75pt;width:434.85pt;height:15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" filled="f" stroked="f" strokeweight=".5pt">
                    <v:textbox inset="0,0,0,0">
                      <w:txbxContent>
                        <w:p w14:paraId="2949E8A4" w14:textId="77777777" w:rsidR="00BB642A" w:rsidRDefault="00BB642A">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136EA277" w14:textId="77777777" w:rsidR="00BB642A" w:rsidRDefault="00A72C4B">
                              <w:pPr>
                                <w:pStyle w:val="Title"/>
                              </w:pPr>
                              <w:r>
                                <w:t>Project Plan</w:t>
                              </w:r>
                            </w:p>
                          </w:sdtContent>
                        </w:sdt>
                        <w:p w14:paraId="165B5C44" w14:textId="4E018388" w:rsidR="00BB642A" w:rsidRDefault="00920A6A">
                          <w:pPr>
                            <w:pStyle w:val="Subtitle"/>
                          </w:pPr>
                          <w:r>
                            <w:t>[PROJECT TITLE]</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14:anchorId="078E1BCE" wp14:editId="71CD6535">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29972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DD81B63" w14:textId="77777777" w:rsidR="00BB642A" w:rsidRDefault="00A72C4B">
                                    <w:pPr>
                                      <w:pStyle w:val="Subtitle"/>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078E1BCE" id="Text Box 33" o:spid="_x0000_s1028" type="#_x0000_t202" alt="Version number and date" style="position:absolute;left:0;text-align:left;margin-left:237.05pt;margin-top:0;width:288.25pt;height:23.6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" filled="f" stroked="f" strokeweight=".5pt">
                    <v:textbox style="mso-fit-shape-to-text:t" inset="0,0,0,0">
                      <w:txbxContent>
                        <w:sdt>
                          <w:sdtPr>
                            <w:alias w:val="Date"/>
                            <w:tag w:val=""/>
                            <w:id w:val="1001242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DD81B63" w14:textId="77777777" w:rsidR="00BB642A" w:rsidRDefault="00A72C4B">
                              <w:pPr>
                                <w:pStyle w:val="Subtitle"/>
                              </w:pPr>
                              <w:r>
                                <w:t>[Date]</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6FB08502" wp14:editId="61EB872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4085DDF5"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" fillcolor="black [3213]" strokecolor="black [3213]"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" fillcolor="#bfbfbf [2412]" strokecolor="#bfbfbf [2412]" strokeweight="1pt">
                      <v:path arrowok="t"/>
                      <o:lock v:ext="edit" aspectratio="t"/>
                    </v:rect>
                    <w10:wrap anchorx="page" anchory="page"/>
                  </v:group>
                </w:pict>
              </mc:Fallback>
            </mc:AlternateContent>
          </w:r>
          <w:r>
            <w:rPr>
              <w:noProof/>
              <w:color w:val="775F55" w:themeColor="text2"/>
              <w:sz w:val="32"/>
              <w:szCs w:val="32"/>
            </w:rPr>
            <w:br w:type="page"/>
          </w:r>
        </w:p>
      </w:sdtContent>
    </w:sdt>
    <w:sdt>
      <w:sdtPr>
        <w:rPr>
          <w:rFonts w:asciiTheme="minorHAnsi" w:eastAsiaTheme="minorEastAsia" w:hAnsiTheme="minorHAnsi" w:cstheme="minorBidi"/>
          <w:caps w:val="0"/>
          <w:sz w:val="22"/>
          <w:szCs w:val="22"/>
        </w:rPr>
        <w:id w:val="-1136565567"/>
        <w:docPartObj>
          <w:docPartGallery w:val="Table of Contents"/>
          <w:docPartUnique/>
        </w:docPartObj>
      </w:sdtPr>
      <w:sdtEndPr>
        <w:rPr>
          <w:b/>
          <w:bCs/>
          <w:noProof/>
        </w:rPr>
      </w:sdtEndPr>
      <w:sdtContent>
        <w:p w14:paraId="240A375E" w14:textId="77777777" w:rsidR="00920BEB" w:rsidRDefault="00920BEB">
          <w:pPr>
            <w:pStyle w:val="TOCHeading"/>
          </w:pPr>
          <w:r>
            <w:t>Table of Contents</w:t>
          </w:r>
        </w:p>
        <w:p w14:paraId="585B3FB6" w14:textId="5D1ECEA8" w:rsidR="000B475B" w:rsidRDefault="00920BEB">
          <w:pPr>
            <w:pStyle w:val="TOC1"/>
            <w:tabs>
              <w:tab w:val="right" w:leader="dot" w:pos="9350"/>
            </w:tabs>
            <w:rPr>
              <w:noProof/>
              <w:kern w:val="0"/>
              <w:sz w:val="24"/>
              <w:szCs w:val="24"/>
              <w:lang w:eastAsia="en-US"/>
              <w14:ligatures w14:val="none"/>
            </w:rPr>
          </w:pPr>
          <w:r>
            <w:fldChar w:fldCharType="begin"/>
          </w:r>
          <w:r>
            <w:instrText xml:space="preserve"> TOC \o "1-3" \h \z \u </w:instrText>
          </w:r>
          <w:r>
            <w:fldChar w:fldCharType="separate"/>
          </w:r>
          <w:hyperlink w:anchor="_Toc507084556" w:history="1">
            <w:r w:rsidR="000B475B" w:rsidRPr="00837E9E">
              <w:rPr>
                <w:rStyle w:val="Hyperlink"/>
                <w:noProof/>
              </w:rPr>
              <w:t>Project Description</w:t>
            </w:r>
            <w:r w:rsidR="000B475B">
              <w:rPr>
                <w:noProof/>
                <w:webHidden/>
              </w:rPr>
              <w:tab/>
            </w:r>
            <w:r w:rsidR="000B475B">
              <w:rPr>
                <w:noProof/>
                <w:webHidden/>
              </w:rPr>
              <w:fldChar w:fldCharType="begin"/>
            </w:r>
            <w:r w:rsidR="000B475B">
              <w:rPr>
                <w:noProof/>
                <w:webHidden/>
              </w:rPr>
              <w:instrText xml:space="preserve"> PAGEREF _Toc507084556 \h </w:instrText>
            </w:r>
            <w:r w:rsidR="000B475B">
              <w:rPr>
                <w:noProof/>
                <w:webHidden/>
              </w:rPr>
            </w:r>
            <w:r w:rsidR="000B475B">
              <w:rPr>
                <w:noProof/>
                <w:webHidden/>
              </w:rPr>
              <w:fldChar w:fldCharType="separate"/>
            </w:r>
            <w:r w:rsidR="000B475B">
              <w:rPr>
                <w:noProof/>
                <w:webHidden/>
              </w:rPr>
              <w:t>2</w:t>
            </w:r>
            <w:r w:rsidR="000B475B">
              <w:rPr>
                <w:noProof/>
                <w:webHidden/>
              </w:rPr>
              <w:fldChar w:fldCharType="end"/>
            </w:r>
          </w:hyperlink>
        </w:p>
        <w:p w14:paraId="3FA8079A" w14:textId="7460DB82" w:rsidR="000B475B" w:rsidRDefault="000B475B">
          <w:pPr>
            <w:pStyle w:val="TOC2"/>
            <w:tabs>
              <w:tab w:val="right" w:leader="dot" w:pos="9350"/>
            </w:tabs>
            <w:rPr>
              <w:noProof/>
              <w:kern w:val="0"/>
              <w:sz w:val="24"/>
              <w:szCs w:val="24"/>
              <w:lang w:eastAsia="en-US"/>
              <w14:ligatures w14:val="none"/>
            </w:rPr>
          </w:pPr>
          <w:hyperlink w:anchor="_Toc507084557" w:history="1">
            <w:r w:rsidRPr="00837E9E">
              <w:rPr>
                <w:rStyle w:val="Hyperlink"/>
                <w:noProof/>
              </w:rPr>
              <w:t>Overview (CO-5):</w:t>
            </w:r>
            <w:r>
              <w:rPr>
                <w:noProof/>
                <w:webHidden/>
              </w:rPr>
              <w:tab/>
            </w:r>
            <w:r>
              <w:rPr>
                <w:noProof/>
                <w:webHidden/>
              </w:rPr>
              <w:fldChar w:fldCharType="begin"/>
            </w:r>
            <w:r>
              <w:rPr>
                <w:noProof/>
                <w:webHidden/>
              </w:rPr>
              <w:instrText xml:space="preserve"> PAGEREF _Toc507084557 \h </w:instrText>
            </w:r>
            <w:r>
              <w:rPr>
                <w:noProof/>
                <w:webHidden/>
              </w:rPr>
            </w:r>
            <w:r>
              <w:rPr>
                <w:noProof/>
                <w:webHidden/>
              </w:rPr>
              <w:fldChar w:fldCharType="separate"/>
            </w:r>
            <w:r>
              <w:rPr>
                <w:noProof/>
                <w:webHidden/>
              </w:rPr>
              <w:t>2</w:t>
            </w:r>
            <w:r>
              <w:rPr>
                <w:noProof/>
                <w:webHidden/>
              </w:rPr>
              <w:fldChar w:fldCharType="end"/>
            </w:r>
          </w:hyperlink>
        </w:p>
        <w:p w14:paraId="2C387AA9" w14:textId="19DFE6D3" w:rsidR="000B475B" w:rsidRDefault="000B475B">
          <w:pPr>
            <w:pStyle w:val="TOC2"/>
            <w:tabs>
              <w:tab w:val="right" w:leader="dot" w:pos="9350"/>
            </w:tabs>
            <w:rPr>
              <w:noProof/>
              <w:kern w:val="0"/>
              <w:sz w:val="24"/>
              <w:szCs w:val="24"/>
              <w:lang w:eastAsia="en-US"/>
              <w14:ligatures w14:val="none"/>
            </w:rPr>
          </w:pPr>
          <w:hyperlink w:anchor="_Toc507084558" w:history="1">
            <w:r w:rsidRPr="00837E9E">
              <w:rPr>
                <w:rStyle w:val="Hyperlink"/>
                <w:noProof/>
              </w:rPr>
              <w:t>Key Requirements (CO-5):</w:t>
            </w:r>
            <w:r>
              <w:rPr>
                <w:noProof/>
                <w:webHidden/>
              </w:rPr>
              <w:tab/>
            </w:r>
            <w:r>
              <w:rPr>
                <w:noProof/>
                <w:webHidden/>
              </w:rPr>
              <w:fldChar w:fldCharType="begin"/>
            </w:r>
            <w:r>
              <w:rPr>
                <w:noProof/>
                <w:webHidden/>
              </w:rPr>
              <w:instrText xml:space="preserve"> PAGEREF _Toc507084558 \h </w:instrText>
            </w:r>
            <w:r>
              <w:rPr>
                <w:noProof/>
                <w:webHidden/>
              </w:rPr>
            </w:r>
            <w:r>
              <w:rPr>
                <w:noProof/>
                <w:webHidden/>
              </w:rPr>
              <w:fldChar w:fldCharType="separate"/>
            </w:r>
            <w:r>
              <w:rPr>
                <w:noProof/>
                <w:webHidden/>
              </w:rPr>
              <w:t>2</w:t>
            </w:r>
            <w:r>
              <w:rPr>
                <w:noProof/>
                <w:webHidden/>
              </w:rPr>
              <w:fldChar w:fldCharType="end"/>
            </w:r>
          </w:hyperlink>
        </w:p>
        <w:p w14:paraId="0DC66576" w14:textId="755934A4" w:rsidR="000B475B" w:rsidRDefault="000B475B">
          <w:pPr>
            <w:pStyle w:val="TOC2"/>
            <w:tabs>
              <w:tab w:val="right" w:leader="dot" w:pos="9350"/>
            </w:tabs>
            <w:rPr>
              <w:noProof/>
              <w:kern w:val="0"/>
              <w:sz w:val="24"/>
              <w:szCs w:val="24"/>
              <w:lang w:eastAsia="en-US"/>
              <w14:ligatures w14:val="none"/>
            </w:rPr>
          </w:pPr>
          <w:hyperlink w:anchor="_Toc507084559" w:history="1">
            <w:r w:rsidRPr="00837E9E">
              <w:rPr>
                <w:rStyle w:val="Hyperlink"/>
                <w:noProof/>
              </w:rPr>
              <w:t>Deliverables (CO-5, CO-6):</w:t>
            </w:r>
            <w:r>
              <w:rPr>
                <w:noProof/>
                <w:webHidden/>
              </w:rPr>
              <w:tab/>
            </w:r>
            <w:r>
              <w:rPr>
                <w:noProof/>
                <w:webHidden/>
              </w:rPr>
              <w:fldChar w:fldCharType="begin"/>
            </w:r>
            <w:r>
              <w:rPr>
                <w:noProof/>
                <w:webHidden/>
              </w:rPr>
              <w:instrText xml:space="preserve"> PAGEREF _Toc507084559 \h </w:instrText>
            </w:r>
            <w:r>
              <w:rPr>
                <w:noProof/>
                <w:webHidden/>
              </w:rPr>
            </w:r>
            <w:r>
              <w:rPr>
                <w:noProof/>
                <w:webHidden/>
              </w:rPr>
              <w:fldChar w:fldCharType="separate"/>
            </w:r>
            <w:r>
              <w:rPr>
                <w:noProof/>
                <w:webHidden/>
              </w:rPr>
              <w:t>2</w:t>
            </w:r>
            <w:r>
              <w:rPr>
                <w:noProof/>
                <w:webHidden/>
              </w:rPr>
              <w:fldChar w:fldCharType="end"/>
            </w:r>
          </w:hyperlink>
        </w:p>
        <w:p w14:paraId="0F2F1EF6" w14:textId="3A0BFF16" w:rsidR="000B475B" w:rsidRDefault="000B475B">
          <w:pPr>
            <w:pStyle w:val="TOC2"/>
            <w:tabs>
              <w:tab w:val="right" w:leader="dot" w:pos="9350"/>
            </w:tabs>
            <w:rPr>
              <w:noProof/>
              <w:kern w:val="0"/>
              <w:sz w:val="24"/>
              <w:szCs w:val="24"/>
              <w:lang w:eastAsia="en-US"/>
              <w14:ligatures w14:val="none"/>
            </w:rPr>
          </w:pPr>
          <w:hyperlink w:anchor="_Toc507084560" w:history="1">
            <w:r w:rsidRPr="00837E9E">
              <w:rPr>
                <w:rStyle w:val="Hyperlink"/>
                <w:noProof/>
              </w:rPr>
              <w:t>Acronyms and Abbreviations (CO-7):</w:t>
            </w:r>
            <w:r>
              <w:rPr>
                <w:noProof/>
                <w:webHidden/>
              </w:rPr>
              <w:tab/>
            </w:r>
            <w:r>
              <w:rPr>
                <w:noProof/>
                <w:webHidden/>
              </w:rPr>
              <w:fldChar w:fldCharType="begin"/>
            </w:r>
            <w:r>
              <w:rPr>
                <w:noProof/>
                <w:webHidden/>
              </w:rPr>
              <w:instrText xml:space="preserve"> PAGEREF _Toc507084560 \h </w:instrText>
            </w:r>
            <w:r>
              <w:rPr>
                <w:noProof/>
                <w:webHidden/>
              </w:rPr>
            </w:r>
            <w:r>
              <w:rPr>
                <w:noProof/>
                <w:webHidden/>
              </w:rPr>
              <w:fldChar w:fldCharType="separate"/>
            </w:r>
            <w:r>
              <w:rPr>
                <w:noProof/>
                <w:webHidden/>
              </w:rPr>
              <w:t>2</w:t>
            </w:r>
            <w:r>
              <w:rPr>
                <w:noProof/>
                <w:webHidden/>
              </w:rPr>
              <w:fldChar w:fldCharType="end"/>
            </w:r>
          </w:hyperlink>
        </w:p>
        <w:p w14:paraId="1DC37499" w14:textId="040C6938" w:rsidR="000B475B" w:rsidRDefault="000B475B">
          <w:pPr>
            <w:pStyle w:val="TOC1"/>
            <w:tabs>
              <w:tab w:val="right" w:leader="dot" w:pos="9350"/>
            </w:tabs>
            <w:rPr>
              <w:noProof/>
              <w:kern w:val="0"/>
              <w:sz w:val="24"/>
              <w:szCs w:val="24"/>
              <w:lang w:eastAsia="en-US"/>
              <w14:ligatures w14:val="none"/>
            </w:rPr>
          </w:pPr>
          <w:hyperlink w:anchor="_Toc507084561" w:history="1">
            <w:r w:rsidRPr="00837E9E">
              <w:rPr>
                <w:rStyle w:val="Hyperlink"/>
                <w:noProof/>
              </w:rPr>
              <w:t>Design and Architecture (CO-1, CO-3)</w:t>
            </w:r>
            <w:r>
              <w:rPr>
                <w:noProof/>
                <w:webHidden/>
              </w:rPr>
              <w:tab/>
            </w:r>
            <w:r>
              <w:rPr>
                <w:noProof/>
                <w:webHidden/>
              </w:rPr>
              <w:fldChar w:fldCharType="begin"/>
            </w:r>
            <w:r>
              <w:rPr>
                <w:noProof/>
                <w:webHidden/>
              </w:rPr>
              <w:instrText xml:space="preserve"> PAGEREF _Toc507084561 \h </w:instrText>
            </w:r>
            <w:r>
              <w:rPr>
                <w:noProof/>
                <w:webHidden/>
              </w:rPr>
            </w:r>
            <w:r>
              <w:rPr>
                <w:noProof/>
                <w:webHidden/>
              </w:rPr>
              <w:fldChar w:fldCharType="separate"/>
            </w:r>
            <w:r>
              <w:rPr>
                <w:noProof/>
                <w:webHidden/>
              </w:rPr>
              <w:t>3</w:t>
            </w:r>
            <w:r>
              <w:rPr>
                <w:noProof/>
                <w:webHidden/>
              </w:rPr>
              <w:fldChar w:fldCharType="end"/>
            </w:r>
          </w:hyperlink>
        </w:p>
        <w:p w14:paraId="6E5CD205" w14:textId="0ADC88E4" w:rsidR="000B475B" w:rsidRDefault="000B475B">
          <w:pPr>
            <w:pStyle w:val="TOC1"/>
            <w:tabs>
              <w:tab w:val="right" w:leader="dot" w:pos="9350"/>
            </w:tabs>
            <w:rPr>
              <w:noProof/>
              <w:kern w:val="0"/>
              <w:sz w:val="24"/>
              <w:szCs w:val="24"/>
              <w:lang w:eastAsia="en-US"/>
              <w14:ligatures w14:val="none"/>
            </w:rPr>
          </w:pPr>
          <w:hyperlink w:anchor="_Toc507084562" w:history="1">
            <w:r w:rsidRPr="00837E9E">
              <w:rPr>
                <w:rStyle w:val="Hyperlink"/>
                <w:noProof/>
              </w:rPr>
              <w:t>Implementation Strategy</w:t>
            </w:r>
            <w:r>
              <w:rPr>
                <w:noProof/>
                <w:webHidden/>
              </w:rPr>
              <w:tab/>
            </w:r>
            <w:r>
              <w:rPr>
                <w:noProof/>
                <w:webHidden/>
              </w:rPr>
              <w:fldChar w:fldCharType="begin"/>
            </w:r>
            <w:r>
              <w:rPr>
                <w:noProof/>
                <w:webHidden/>
              </w:rPr>
              <w:instrText xml:space="preserve"> PAGEREF _Toc507084562 \h </w:instrText>
            </w:r>
            <w:r>
              <w:rPr>
                <w:noProof/>
                <w:webHidden/>
              </w:rPr>
            </w:r>
            <w:r>
              <w:rPr>
                <w:noProof/>
                <w:webHidden/>
              </w:rPr>
              <w:fldChar w:fldCharType="separate"/>
            </w:r>
            <w:r>
              <w:rPr>
                <w:noProof/>
                <w:webHidden/>
              </w:rPr>
              <w:t>3</w:t>
            </w:r>
            <w:r>
              <w:rPr>
                <w:noProof/>
                <w:webHidden/>
              </w:rPr>
              <w:fldChar w:fldCharType="end"/>
            </w:r>
          </w:hyperlink>
        </w:p>
        <w:p w14:paraId="79F1EBBF" w14:textId="3A1E0E3A" w:rsidR="000B475B" w:rsidRDefault="000B475B">
          <w:pPr>
            <w:pStyle w:val="TOC2"/>
            <w:tabs>
              <w:tab w:val="right" w:leader="dot" w:pos="9350"/>
            </w:tabs>
            <w:rPr>
              <w:noProof/>
              <w:kern w:val="0"/>
              <w:sz w:val="24"/>
              <w:szCs w:val="24"/>
              <w:lang w:eastAsia="en-US"/>
              <w14:ligatures w14:val="none"/>
            </w:rPr>
          </w:pPr>
          <w:hyperlink w:anchor="_Toc507084563" w:history="1">
            <w:r w:rsidRPr="00837E9E">
              <w:rPr>
                <w:rStyle w:val="Hyperlink"/>
                <w:noProof/>
              </w:rPr>
              <w:t>High-level Work Breakdown Structure (CO-2):</w:t>
            </w:r>
            <w:r>
              <w:rPr>
                <w:noProof/>
                <w:webHidden/>
              </w:rPr>
              <w:tab/>
            </w:r>
            <w:r>
              <w:rPr>
                <w:noProof/>
                <w:webHidden/>
              </w:rPr>
              <w:fldChar w:fldCharType="begin"/>
            </w:r>
            <w:r>
              <w:rPr>
                <w:noProof/>
                <w:webHidden/>
              </w:rPr>
              <w:instrText xml:space="preserve"> PAGEREF _Toc507084563 \h </w:instrText>
            </w:r>
            <w:r>
              <w:rPr>
                <w:noProof/>
                <w:webHidden/>
              </w:rPr>
            </w:r>
            <w:r>
              <w:rPr>
                <w:noProof/>
                <w:webHidden/>
              </w:rPr>
              <w:fldChar w:fldCharType="separate"/>
            </w:r>
            <w:r>
              <w:rPr>
                <w:noProof/>
                <w:webHidden/>
              </w:rPr>
              <w:t>3</w:t>
            </w:r>
            <w:r>
              <w:rPr>
                <w:noProof/>
                <w:webHidden/>
              </w:rPr>
              <w:fldChar w:fldCharType="end"/>
            </w:r>
          </w:hyperlink>
        </w:p>
        <w:p w14:paraId="50EDE7CF" w14:textId="3F5443C9" w:rsidR="000B475B" w:rsidRDefault="000B475B">
          <w:pPr>
            <w:pStyle w:val="TOC2"/>
            <w:tabs>
              <w:tab w:val="right" w:leader="dot" w:pos="9350"/>
            </w:tabs>
            <w:rPr>
              <w:noProof/>
              <w:kern w:val="0"/>
              <w:sz w:val="24"/>
              <w:szCs w:val="24"/>
              <w:lang w:eastAsia="en-US"/>
              <w14:ligatures w14:val="none"/>
            </w:rPr>
          </w:pPr>
          <w:hyperlink w:anchor="_Toc507084564" w:history="1">
            <w:r w:rsidRPr="00837E9E">
              <w:rPr>
                <w:rStyle w:val="Hyperlink"/>
                <w:noProof/>
              </w:rPr>
              <w:t>Schedule / Timeline (CO-2):</w:t>
            </w:r>
            <w:r>
              <w:rPr>
                <w:noProof/>
                <w:webHidden/>
              </w:rPr>
              <w:tab/>
            </w:r>
            <w:r>
              <w:rPr>
                <w:noProof/>
                <w:webHidden/>
              </w:rPr>
              <w:fldChar w:fldCharType="begin"/>
            </w:r>
            <w:r>
              <w:rPr>
                <w:noProof/>
                <w:webHidden/>
              </w:rPr>
              <w:instrText xml:space="preserve"> PAGEREF _Toc507084564 \h </w:instrText>
            </w:r>
            <w:r>
              <w:rPr>
                <w:noProof/>
                <w:webHidden/>
              </w:rPr>
            </w:r>
            <w:r>
              <w:rPr>
                <w:noProof/>
                <w:webHidden/>
              </w:rPr>
              <w:fldChar w:fldCharType="separate"/>
            </w:r>
            <w:r>
              <w:rPr>
                <w:noProof/>
                <w:webHidden/>
              </w:rPr>
              <w:t>3</w:t>
            </w:r>
            <w:r>
              <w:rPr>
                <w:noProof/>
                <w:webHidden/>
              </w:rPr>
              <w:fldChar w:fldCharType="end"/>
            </w:r>
          </w:hyperlink>
        </w:p>
        <w:p w14:paraId="51E2DFEB" w14:textId="3188AED3" w:rsidR="000B475B" w:rsidRDefault="000B475B">
          <w:pPr>
            <w:pStyle w:val="TOC2"/>
            <w:tabs>
              <w:tab w:val="right" w:leader="dot" w:pos="9350"/>
            </w:tabs>
            <w:rPr>
              <w:noProof/>
              <w:kern w:val="0"/>
              <w:sz w:val="24"/>
              <w:szCs w:val="24"/>
              <w:lang w:eastAsia="en-US"/>
              <w14:ligatures w14:val="none"/>
            </w:rPr>
          </w:pPr>
          <w:hyperlink w:anchor="_Toc507084565" w:history="1">
            <w:r w:rsidRPr="00837E9E">
              <w:rPr>
                <w:rStyle w:val="Hyperlink"/>
                <w:noProof/>
              </w:rPr>
              <w:t>Required Hardware (CO-2):</w:t>
            </w:r>
            <w:r>
              <w:rPr>
                <w:noProof/>
                <w:webHidden/>
              </w:rPr>
              <w:tab/>
            </w:r>
            <w:r>
              <w:rPr>
                <w:noProof/>
                <w:webHidden/>
              </w:rPr>
              <w:fldChar w:fldCharType="begin"/>
            </w:r>
            <w:r>
              <w:rPr>
                <w:noProof/>
                <w:webHidden/>
              </w:rPr>
              <w:instrText xml:space="preserve"> PAGEREF _Toc507084565 \h </w:instrText>
            </w:r>
            <w:r>
              <w:rPr>
                <w:noProof/>
                <w:webHidden/>
              </w:rPr>
            </w:r>
            <w:r>
              <w:rPr>
                <w:noProof/>
                <w:webHidden/>
              </w:rPr>
              <w:fldChar w:fldCharType="separate"/>
            </w:r>
            <w:r>
              <w:rPr>
                <w:noProof/>
                <w:webHidden/>
              </w:rPr>
              <w:t>3</w:t>
            </w:r>
            <w:r>
              <w:rPr>
                <w:noProof/>
                <w:webHidden/>
              </w:rPr>
              <w:fldChar w:fldCharType="end"/>
            </w:r>
          </w:hyperlink>
        </w:p>
        <w:p w14:paraId="07B50D8C" w14:textId="07A0776B" w:rsidR="000B475B" w:rsidRDefault="000B475B">
          <w:pPr>
            <w:pStyle w:val="TOC2"/>
            <w:tabs>
              <w:tab w:val="right" w:leader="dot" w:pos="9350"/>
            </w:tabs>
            <w:rPr>
              <w:noProof/>
              <w:kern w:val="0"/>
              <w:sz w:val="24"/>
              <w:szCs w:val="24"/>
              <w:lang w:eastAsia="en-US"/>
              <w14:ligatures w14:val="none"/>
            </w:rPr>
          </w:pPr>
          <w:hyperlink w:anchor="_Toc507084566" w:history="1">
            <w:r w:rsidRPr="00837E9E">
              <w:rPr>
                <w:rStyle w:val="Hyperlink"/>
                <w:noProof/>
              </w:rPr>
              <w:t>Required Software (CO-2):</w:t>
            </w:r>
            <w:r>
              <w:rPr>
                <w:noProof/>
                <w:webHidden/>
              </w:rPr>
              <w:tab/>
            </w:r>
            <w:r>
              <w:rPr>
                <w:noProof/>
                <w:webHidden/>
              </w:rPr>
              <w:fldChar w:fldCharType="begin"/>
            </w:r>
            <w:r>
              <w:rPr>
                <w:noProof/>
                <w:webHidden/>
              </w:rPr>
              <w:instrText xml:space="preserve"> PAGEREF _Toc507084566 \h </w:instrText>
            </w:r>
            <w:r>
              <w:rPr>
                <w:noProof/>
                <w:webHidden/>
              </w:rPr>
            </w:r>
            <w:r>
              <w:rPr>
                <w:noProof/>
                <w:webHidden/>
              </w:rPr>
              <w:fldChar w:fldCharType="separate"/>
            </w:r>
            <w:r>
              <w:rPr>
                <w:noProof/>
                <w:webHidden/>
              </w:rPr>
              <w:t>4</w:t>
            </w:r>
            <w:r>
              <w:rPr>
                <w:noProof/>
                <w:webHidden/>
              </w:rPr>
              <w:fldChar w:fldCharType="end"/>
            </w:r>
          </w:hyperlink>
        </w:p>
        <w:p w14:paraId="47D558CD" w14:textId="1D03A7B1" w:rsidR="000B475B" w:rsidRDefault="000B475B">
          <w:pPr>
            <w:pStyle w:val="TOC2"/>
            <w:tabs>
              <w:tab w:val="right" w:leader="dot" w:pos="9350"/>
            </w:tabs>
            <w:rPr>
              <w:noProof/>
              <w:kern w:val="0"/>
              <w:sz w:val="24"/>
              <w:szCs w:val="24"/>
              <w:lang w:eastAsia="en-US"/>
              <w14:ligatures w14:val="none"/>
            </w:rPr>
          </w:pPr>
          <w:hyperlink w:anchor="_Toc507084567" w:history="1">
            <w:r w:rsidRPr="00837E9E">
              <w:rPr>
                <w:rStyle w:val="Hyperlink"/>
                <w:noProof/>
              </w:rPr>
              <w:t>Third Party Content / Libraries (CO-2):</w:t>
            </w:r>
            <w:r>
              <w:rPr>
                <w:noProof/>
                <w:webHidden/>
              </w:rPr>
              <w:tab/>
            </w:r>
            <w:r>
              <w:rPr>
                <w:noProof/>
                <w:webHidden/>
              </w:rPr>
              <w:fldChar w:fldCharType="begin"/>
            </w:r>
            <w:r>
              <w:rPr>
                <w:noProof/>
                <w:webHidden/>
              </w:rPr>
              <w:instrText xml:space="preserve"> PAGEREF _Toc507084567 \h </w:instrText>
            </w:r>
            <w:r>
              <w:rPr>
                <w:noProof/>
                <w:webHidden/>
              </w:rPr>
            </w:r>
            <w:r>
              <w:rPr>
                <w:noProof/>
                <w:webHidden/>
              </w:rPr>
              <w:fldChar w:fldCharType="separate"/>
            </w:r>
            <w:r>
              <w:rPr>
                <w:noProof/>
                <w:webHidden/>
              </w:rPr>
              <w:t>4</w:t>
            </w:r>
            <w:r>
              <w:rPr>
                <w:noProof/>
                <w:webHidden/>
              </w:rPr>
              <w:fldChar w:fldCharType="end"/>
            </w:r>
          </w:hyperlink>
        </w:p>
        <w:p w14:paraId="5EBC7900" w14:textId="34187331" w:rsidR="000B475B" w:rsidRDefault="000B475B">
          <w:pPr>
            <w:pStyle w:val="TOC2"/>
            <w:tabs>
              <w:tab w:val="right" w:leader="dot" w:pos="9350"/>
            </w:tabs>
            <w:rPr>
              <w:noProof/>
              <w:kern w:val="0"/>
              <w:sz w:val="24"/>
              <w:szCs w:val="24"/>
              <w:lang w:eastAsia="en-US"/>
              <w14:ligatures w14:val="none"/>
            </w:rPr>
          </w:pPr>
          <w:hyperlink w:anchor="_Toc507084568" w:history="1">
            <w:r w:rsidRPr="00837E9E">
              <w:rPr>
                <w:rStyle w:val="Hyperlink"/>
                <w:noProof/>
              </w:rPr>
              <w:t>Quality (CO-2):</w:t>
            </w:r>
            <w:r>
              <w:rPr>
                <w:noProof/>
                <w:webHidden/>
              </w:rPr>
              <w:tab/>
            </w:r>
            <w:r>
              <w:rPr>
                <w:noProof/>
                <w:webHidden/>
              </w:rPr>
              <w:fldChar w:fldCharType="begin"/>
            </w:r>
            <w:r>
              <w:rPr>
                <w:noProof/>
                <w:webHidden/>
              </w:rPr>
              <w:instrText xml:space="preserve"> PAGEREF _Toc507084568 \h </w:instrText>
            </w:r>
            <w:r>
              <w:rPr>
                <w:noProof/>
                <w:webHidden/>
              </w:rPr>
            </w:r>
            <w:r>
              <w:rPr>
                <w:noProof/>
                <w:webHidden/>
              </w:rPr>
              <w:fldChar w:fldCharType="separate"/>
            </w:r>
            <w:r>
              <w:rPr>
                <w:noProof/>
                <w:webHidden/>
              </w:rPr>
              <w:t>4</w:t>
            </w:r>
            <w:r>
              <w:rPr>
                <w:noProof/>
                <w:webHidden/>
              </w:rPr>
              <w:fldChar w:fldCharType="end"/>
            </w:r>
          </w:hyperlink>
        </w:p>
        <w:p w14:paraId="7F7AEE9B" w14:textId="6EE673F9" w:rsidR="000B475B" w:rsidRDefault="000B475B">
          <w:pPr>
            <w:pStyle w:val="TOC2"/>
            <w:tabs>
              <w:tab w:val="right" w:leader="dot" w:pos="9350"/>
            </w:tabs>
            <w:rPr>
              <w:noProof/>
              <w:kern w:val="0"/>
              <w:sz w:val="24"/>
              <w:szCs w:val="24"/>
              <w:lang w:eastAsia="en-US"/>
              <w14:ligatures w14:val="none"/>
            </w:rPr>
          </w:pPr>
          <w:hyperlink w:anchor="_Toc507084569" w:history="1">
            <w:r w:rsidRPr="00837E9E">
              <w:rPr>
                <w:rStyle w:val="Hyperlink"/>
                <w:noProof/>
              </w:rPr>
              <w:t>Other Special Considerations (CO-7, CO-3):</w:t>
            </w:r>
            <w:r>
              <w:rPr>
                <w:noProof/>
                <w:webHidden/>
              </w:rPr>
              <w:tab/>
            </w:r>
            <w:r>
              <w:rPr>
                <w:noProof/>
                <w:webHidden/>
              </w:rPr>
              <w:fldChar w:fldCharType="begin"/>
            </w:r>
            <w:r>
              <w:rPr>
                <w:noProof/>
                <w:webHidden/>
              </w:rPr>
              <w:instrText xml:space="preserve"> PAGEREF _Toc507084569 \h </w:instrText>
            </w:r>
            <w:r>
              <w:rPr>
                <w:noProof/>
                <w:webHidden/>
              </w:rPr>
            </w:r>
            <w:r>
              <w:rPr>
                <w:noProof/>
                <w:webHidden/>
              </w:rPr>
              <w:fldChar w:fldCharType="separate"/>
            </w:r>
            <w:r>
              <w:rPr>
                <w:noProof/>
                <w:webHidden/>
              </w:rPr>
              <w:t>4</w:t>
            </w:r>
            <w:r>
              <w:rPr>
                <w:noProof/>
                <w:webHidden/>
              </w:rPr>
              <w:fldChar w:fldCharType="end"/>
            </w:r>
          </w:hyperlink>
        </w:p>
        <w:p w14:paraId="2A20A8F2" w14:textId="37619970" w:rsidR="000B475B" w:rsidRDefault="000B475B">
          <w:pPr>
            <w:pStyle w:val="TOC1"/>
            <w:tabs>
              <w:tab w:val="right" w:leader="dot" w:pos="9350"/>
            </w:tabs>
            <w:rPr>
              <w:noProof/>
              <w:kern w:val="0"/>
              <w:sz w:val="24"/>
              <w:szCs w:val="24"/>
              <w:lang w:eastAsia="en-US"/>
              <w14:ligatures w14:val="none"/>
            </w:rPr>
          </w:pPr>
          <w:hyperlink w:anchor="_Toc507084570" w:history="1">
            <w:r w:rsidRPr="00837E9E">
              <w:rPr>
                <w:rStyle w:val="Hyperlink"/>
                <w:noProof/>
              </w:rPr>
              <w:t>Process</w:t>
            </w:r>
            <w:r>
              <w:rPr>
                <w:noProof/>
                <w:webHidden/>
              </w:rPr>
              <w:tab/>
            </w:r>
            <w:r>
              <w:rPr>
                <w:noProof/>
                <w:webHidden/>
              </w:rPr>
              <w:fldChar w:fldCharType="begin"/>
            </w:r>
            <w:r>
              <w:rPr>
                <w:noProof/>
                <w:webHidden/>
              </w:rPr>
              <w:instrText xml:space="preserve"> PAGEREF _Toc507084570 \h </w:instrText>
            </w:r>
            <w:r>
              <w:rPr>
                <w:noProof/>
                <w:webHidden/>
              </w:rPr>
            </w:r>
            <w:r>
              <w:rPr>
                <w:noProof/>
                <w:webHidden/>
              </w:rPr>
              <w:fldChar w:fldCharType="separate"/>
            </w:r>
            <w:r>
              <w:rPr>
                <w:noProof/>
                <w:webHidden/>
              </w:rPr>
              <w:t>4</w:t>
            </w:r>
            <w:r>
              <w:rPr>
                <w:noProof/>
                <w:webHidden/>
              </w:rPr>
              <w:fldChar w:fldCharType="end"/>
            </w:r>
          </w:hyperlink>
        </w:p>
        <w:p w14:paraId="41FE1079" w14:textId="2DE7E7B7" w:rsidR="000B475B" w:rsidRDefault="000B475B">
          <w:pPr>
            <w:pStyle w:val="TOC2"/>
            <w:tabs>
              <w:tab w:val="right" w:leader="dot" w:pos="9350"/>
            </w:tabs>
            <w:rPr>
              <w:noProof/>
              <w:kern w:val="0"/>
              <w:sz w:val="24"/>
              <w:szCs w:val="24"/>
              <w:lang w:eastAsia="en-US"/>
              <w14:ligatures w14:val="none"/>
            </w:rPr>
          </w:pPr>
          <w:hyperlink w:anchor="_Toc507084571" w:history="1">
            <w:r w:rsidRPr="00837E9E">
              <w:rPr>
                <w:rStyle w:val="Hyperlink"/>
                <w:noProof/>
              </w:rPr>
              <w:t>Process Description and justification (CO-2)</w:t>
            </w:r>
            <w:r>
              <w:rPr>
                <w:noProof/>
                <w:webHidden/>
              </w:rPr>
              <w:tab/>
            </w:r>
            <w:r>
              <w:rPr>
                <w:noProof/>
                <w:webHidden/>
              </w:rPr>
              <w:fldChar w:fldCharType="begin"/>
            </w:r>
            <w:r>
              <w:rPr>
                <w:noProof/>
                <w:webHidden/>
              </w:rPr>
              <w:instrText xml:space="preserve"> PAGEREF _Toc507084571 \h </w:instrText>
            </w:r>
            <w:r>
              <w:rPr>
                <w:noProof/>
                <w:webHidden/>
              </w:rPr>
            </w:r>
            <w:r>
              <w:rPr>
                <w:noProof/>
                <w:webHidden/>
              </w:rPr>
              <w:fldChar w:fldCharType="separate"/>
            </w:r>
            <w:r>
              <w:rPr>
                <w:noProof/>
                <w:webHidden/>
              </w:rPr>
              <w:t>4</w:t>
            </w:r>
            <w:r>
              <w:rPr>
                <w:noProof/>
                <w:webHidden/>
              </w:rPr>
              <w:fldChar w:fldCharType="end"/>
            </w:r>
          </w:hyperlink>
        </w:p>
        <w:p w14:paraId="4ACAD383" w14:textId="03E286F1" w:rsidR="000B475B" w:rsidRDefault="000B475B">
          <w:pPr>
            <w:pStyle w:val="TOC2"/>
            <w:tabs>
              <w:tab w:val="right" w:leader="dot" w:pos="9350"/>
            </w:tabs>
            <w:rPr>
              <w:noProof/>
              <w:kern w:val="0"/>
              <w:sz w:val="24"/>
              <w:szCs w:val="24"/>
              <w:lang w:eastAsia="en-US"/>
              <w14:ligatures w14:val="none"/>
            </w:rPr>
          </w:pPr>
          <w:hyperlink w:anchor="_Toc507084572" w:history="1">
            <w:r w:rsidRPr="00837E9E">
              <w:rPr>
                <w:rStyle w:val="Hyperlink"/>
                <w:noProof/>
              </w:rPr>
              <w:t>Tools (CO-2):</w:t>
            </w:r>
            <w:r>
              <w:rPr>
                <w:noProof/>
                <w:webHidden/>
              </w:rPr>
              <w:tab/>
            </w:r>
            <w:r>
              <w:rPr>
                <w:noProof/>
                <w:webHidden/>
              </w:rPr>
              <w:fldChar w:fldCharType="begin"/>
            </w:r>
            <w:r>
              <w:rPr>
                <w:noProof/>
                <w:webHidden/>
              </w:rPr>
              <w:instrText xml:space="preserve"> PAGEREF _Toc507084572 \h </w:instrText>
            </w:r>
            <w:r>
              <w:rPr>
                <w:noProof/>
                <w:webHidden/>
              </w:rPr>
            </w:r>
            <w:r>
              <w:rPr>
                <w:noProof/>
                <w:webHidden/>
              </w:rPr>
              <w:fldChar w:fldCharType="separate"/>
            </w:r>
            <w:r>
              <w:rPr>
                <w:noProof/>
                <w:webHidden/>
              </w:rPr>
              <w:t>4</w:t>
            </w:r>
            <w:r>
              <w:rPr>
                <w:noProof/>
                <w:webHidden/>
              </w:rPr>
              <w:fldChar w:fldCharType="end"/>
            </w:r>
          </w:hyperlink>
        </w:p>
        <w:p w14:paraId="62213575" w14:textId="08F21613" w:rsidR="000B475B" w:rsidRDefault="000B475B">
          <w:pPr>
            <w:pStyle w:val="TOC2"/>
            <w:tabs>
              <w:tab w:val="right" w:leader="dot" w:pos="9350"/>
            </w:tabs>
            <w:rPr>
              <w:noProof/>
              <w:kern w:val="0"/>
              <w:sz w:val="24"/>
              <w:szCs w:val="24"/>
              <w:lang w:eastAsia="en-US"/>
              <w14:ligatures w14:val="none"/>
            </w:rPr>
          </w:pPr>
          <w:hyperlink w:anchor="_Toc507084573" w:history="1">
            <w:r w:rsidRPr="00837E9E">
              <w:rPr>
                <w:rStyle w:val="Hyperlink"/>
                <w:noProof/>
              </w:rPr>
              <w:t>Roles and Responsibilities (CO-2):</w:t>
            </w:r>
            <w:r>
              <w:rPr>
                <w:noProof/>
                <w:webHidden/>
              </w:rPr>
              <w:tab/>
            </w:r>
            <w:r>
              <w:rPr>
                <w:noProof/>
                <w:webHidden/>
              </w:rPr>
              <w:fldChar w:fldCharType="begin"/>
            </w:r>
            <w:r>
              <w:rPr>
                <w:noProof/>
                <w:webHidden/>
              </w:rPr>
              <w:instrText xml:space="preserve"> PAGEREF _Toc507084573 \h </w:instrText>
            </w:r>
            <w:r>
              <w:rPr>
                <w:noProof/>
                <w:webHidden/>
              </w:rPr>
            </w:r>
            <w:r>
              <w:rPr>
                <w:noProof/>
                <w:webHidden/>
              </w:rPr>
              <w:fldChar w:fldCharType="separate"/>
            </w:r>
            <w:r>
              <w:rPr>
                <w:noProof/>
                <w:webHidden/>
              </w:rPr>
              <w:t>4</w:t>
            </w:r>
            <w:r>
              <w:rPr>
                <w:noProof/>
                <w:webHidden/>
              </w:rPr>
              <w:fldChar w:fldCharType="end"/>
            </w:r>
          </w:hyperlink>
        </w:p>
        <w:p w14:paraId="2F0CC6C9" w14:textId="6A69DCF9" w:rsidR="000B475B" w:rsidRDefault="000B475B">
          <w:pPr>
            <w:pStyle w:val="TOC2"/>
            <w:tabs>
              <w:tab w:val="right" w:leader="dot" w:pos="9350"/>
            </w:tabs>
            <w:rPr>
              <w:noProof/>
              <w:kern w:val="0"/>
              <w:sz w:val="24"/>
              <w:szCs w:val="24"/>
              <w:lang w:eastAsia="en-US"/>
              <w14:ligatures w14:val="none"/>
            </w:rPr>
          </w:pPr>
          <w:hyperlink w:anchor="_Toc507084574" w:history="1">
            <w:r w:rsidRPr="00837E9E">
              <w:rPr>
                <w:rStyle w:val="Hyperlink"/>
                <w:noProof/>
              </w:rPr>
              <w:t>Location of Project Artifacts (CO-2):</w:t>
            </w:r>
            <w:r>
              <w:rPr>
                <w:noProof/>
                <w:webHidden/>
              </w:rPr>
              <w:tab/>
            </w:r>
            <w:r>
              <w:rPr>
                <w:noProof/>
                <w:webHidden/>
              </w:rPr>
              <w:fldChar w:fldCharType="begin"/>
            </w:r>
            <w:r>
              <w:rPr>
                <w:noProof/>
                <w:webHidden/>
              </w:rPr>
              <w:instrText xml:space="preserve"> PAGEREF _Toc507084574 \h </w:instrText>
            </w:r>
            <w:r>
              <w:rPr>
                <w:noProof/>
                <w:webHidden/>
              </w:rPr>
            </w:r>
            <w:r>
              <w:rPr>
                <w:noProof/>
                <w:webHidden/>
              </w:rPr>
              <w:fldChar w:fldCharType="separate"/>
            </w:r>
            <w:r>
              <w:rPr>
                <w:noProof/>
                <w:webHidden/>
              </w:rPr>
              <w:t>5</w:t>
            </w:r>
            <w:r>
              <w:rPr>
                <w:noProof/>
                <w:webHidden/>
              </w:rPr>
              <w:fldChar w:fldCharType="end"/>
            </w:r>
          </w:hyperlink>
        </w:p>
        <w:p w14:paraId="1832DB79" w14:textId="05A75D2F" w:rsidR="000B475B" w:rsidRDefault="000B475B">
          <w:pPr>
            <w:pStyle w:val="TOC2"/>
            <w:tabs>
              <w:tab w:val="right" w:leader="dot" w:pos="9350"/>
            </w:tabs>
            <w:rPr>
              <w:noProof/>
              <w:kern w:val="0"/>
              <w:sz w:val="24"/>
              <w:szCs w:val="24"/>
              <w:lang w:eastAsia="en-US"/>
              <w14:ligatures w14:val="none"/>
            </w:rPr>
          </w:pPr>
          <w:hyperlink w:anchor="_Toc507084575" w:history="1">
            <w:r w:rsidRPr="00837E9E">
              <w:rPr>
                <w:rStyle w:val="Hyperlink"/>
                <w:noProof/>
              </w:rPr>
              <w:t>Sponsor Communications (CO-7):</w:t>
            </w:r>
            <w:r>
              <w:rPr>
                <w:noProof/>
                <w:webHidden/>
              </w:rPr>
              <w:tab/>
            </w:r>
            <w:r>
              <w:rPr>
                <w:noProof/>
                <w:webHidden/>
              </w:rPr>
              <w:fldChar w:fldCharType="begin"/>
            </w:r>
            <w:r>
              <w:rPr>
                <w:noProof/>
                <w:webHidden/>
              </w:rPr>
              <w:instrText xml:space="preserve"> PAGEREF _Toc507084575 \h </w:instrText>
            </w:r>
            <w:r>
              <w:rPr>
                <w:noProof/>
                <w:webHidden/>
              </w:rPr>
            </w:r>
            <w:r>
              <w:rPr>
                <w:noProof/>
                <w:webHidden/>
              </w:rPr>
              <w:fldChar w:fldCharType="separate"/>
            </w:r>
            <w:r>
              <w:rPr>
                <w:noProof/>
                <w:webHidden/>
              </w:rPr>
              <w:t>5</w:t>
            </w:r>
            <w:r>
              <w:rPr>
                <w:noProof/>
                <w:webHidden/>
              </w:rPr>
              <w:fldChar w:fldCharType="end"/>
            </w:r>
          </w:hyperlink>
        </w:p>
        <w:p w14:paraId="64A00BBD" w14:textId="2CFBF10D" w:rsidR="00920BEB" w:rsidRDefault="00920BEB">
          <w:r>
            <w:rPr>
              <w:b/>
              <w:bCs/>
              <w:noProof/>
            </w:rPr>
            <w:fldChar w:fldCharType="end"/>
          </w:r>
        </w:p>
      </w:sdtContent>
    </w:sdt>
    <w:p w14:paraId="6AEF4DBD" w14:textId="77777777" w:rsidR="00920BEB" w:rsidRDefault="00920BEB">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79864411" w14:textId="77777777" w:rsidR="005178AA" w:rsidRPr="00EF1521" w:rsidRDefault="005178AA" w:rsidP="005178AA">
      <w:pPr>
        <w:rPr>
          <w:b/>
          <w:color w:val="FF0000"/>
          <w:sz w:val="32"/>
        </w:rPr>
      </w:pPr>
      <w:r w:rsidRPr="00EF1521">
        <w:rPr>
          <w:b/>
          <w:color w:val="FF0000"/>
          <w:sz w:val="32"/>
        </w:rPr>
        <w:lastRenderedPageBreak/>
        <w:t>General Notes</w:t>
      </w:r>
      <w:r w:rsidR="00C9219A">
        <w:rPr>
          <w:b/>
          <w:color w:val="FF0000"/>
          <w:sz w:val="32"/>
        </w:rPr>
        <w:t xml:space="preserve"> (CO-7, CO-4)</w:t>
      </w:r>
      <w:r w:rsidRPr="00EF1521">
        <w:rPr>
          <w:b/>
          <w:color w:val="FF0000"/>
          <w:sz w:val="32"/>
        </w:rPr>
        <w:t>:</w:t>
      </w:r>
    </w:p>
    <w:p w14:paraId="2EEE3C7C" w14:textId="4D849FAB" w:rsidR="00EF1521" w:rsidRDefault="00EF1521" w:rsidP="00EF1521">
      <w:pPr>
        <w:pStyle w:val="ListParagraph"/>
        <w:numPr>
          <w:ilvl w:val="0"/>
          <w:numId w:val="8"/>
        </w:numPr>
        <w:rPr>
          <w:color w:val="FF0000"/>
        </w:rPr>
      </w:pPr>
      <w:r w:rsidRPr="00EF1521">
        <w:rPr>
          <w:color w:val="FF0000"/>
        </w:rPr>
        <w:t xml:space="preserve">Remove all editorial comments (red bullets) from this </w:t>
      </w:r>
      <w:r w:rsidR="00105421">
        <w:rPr>
          <w:color w:val="FF0000"/>
        </w:rPr>
        <w:t>document prior to submitting</w:t>
      </w:r>
      <w:r w:rsidRPr="00EF1521">
        <w:rPr>
          <w:color w:val="FF0000"/>
        </w:rPr>
        <w:t>.</w:t>
      </w:r>
    </w:p>
    <w:p w14:paraId="049321B7" w14:textId="73EE4114" w:rsidR="00920A6A" w:rsidRPr="00EF1521" w:rsidRDefault="00920A6A" w:rsidP="00EF1521">
      <w:pPr>
        <w:pStyle w:val="ListParagraph"/>
        <w:numPr>
          <w:ilvl w:val="0"/>
          <w:numId w:val="8"/>
        </w:numPr>
        <w:rPr>
          <w:color w:val="FF0000"/>
        </w:rPr>
      </w:pPr>
      <w:r>
        <w:rPr>
          <w:color w:val="FF0000"/>
        </w:rPr>
        <w:t>Replace items in square brackets (“[“, “]”) with the appropriate information</w:t>
      </w:r>
      <w:r w:rsidR="00105421">
        <w:rPr>
          <w:color w:val="FF0000"/>
        </w:rPr>
        <w:t xml:space="preserve"> (group number, date, project title, etc.)</w:t>
      </w:r>
      <w:r>
        <w:rPr>
          <w:color w:val="FF0000"/>
        </w:rPr>
        <w:t>.</w:t>
      </w:r>
    </w:p>
    <w:p w14:paraId="1B811398" w14:textId="77777777" w:rsidR="00EF1521" w:rsidRPr="00EF1521" w:rsidRDefault="00EF1521" w:rsidP="00EF1521">
      <w:pPr>
        <w:pStyle w:val="ListParagraph"/>
        <w:numPr>
          <w:ilvl w:val="0"/>
          <w:numId w:val="8"/>
        </w:numPr>
        <w:rPr>
          <w:color w:val="FF0000"/>
        </w:rPr>
      </w:pPr>
      <w:r w:rsidRPr="00EF1521">
        <w:rPr>
          <w:color w:val="FF0000"/>
        </w:rPr>
        <w:t>Do not remove document sections or subsections.</w:t>
      </w:r>
    </w:p>
    <w:p w14:paraId="41D964D7" w14:textId="77777777" w:rsidR="00EF1521" w:rsidRPr="00EF1521" w:rsidRDefault="00EF1521" w:rsidP="00EF1521">
      <w:pPr>
        <w:pStyle w:val="ListParagraph"/>
        <w:numPr>
          <w:ilvl w:val="0"/>
          <w:numId w:val="8"/>
        </w:numPr>
        <w:rPr>
          <w:color w:val="FF0000"/>
        </w:rPr>
      </w:pPr>
      <w:r w:rsidRPr="00EF1521">
        <w:rPr>
          <w:color w:val="FF0000"/>
        </w:rPr>
        <w:t>Do not add new document sections or subsections.</w:t>
      </w:r>
    </w:p>
    <w:p w14:paraId="4BFE75E7" w14:textId="55CD9D7A" w:rsidR="00EF1521" w:rsidRPr="00EF1521" w:rsidRDefault="00EF1521" w:rsidP="00EF1521">
      <w:pPr>
        <w:pStyle w:val="ListParagraph"/>
        <w:numPr>
          <w:ilvl w:val="0"/>
          <w:numId w:val="8"/>
        </w:numPr>
        <w:rPr>
          <w:color w:val="FF0000"/>
        </w:rPr>
      </w:pPr>
      <w:r w:rsidRPr="00EF1521">
        <w:rPr>
          <w:color w:val="FF0000"/>
        </w:rPr>
        <w:t>Make sure that the document speaks with a single voice (same style</w:t>
      </w:r>
      <w:r w:rsidR="00AF2CB6">
        <w:rPr>
          <w:color w:val="FF0000"/>
        </w:rPr>
        <w:t xml:space="preserve"> and tone</w:t>
      </w:r>
      <w:r w:rsidRPr="00EF1521">
        <w:rPr>
          <w:color w:val="FF0000"/>
        </w:rPr>
        <w:t xml:space="preserve"> throughout</w:t>
      </w:r>
      <w:r w:rsidR="009468B6" w:rsidRPr="00EF1521">
        <w:rPr>
          <w:color w:val="FF0000"/>
        </w:rPr>
        <w:t>)</w:t>
      </w:r>
      <w:r w:rsidR="009468B6">
        <w:rPr>
          <w:color w:val="FF0000"/>
        </w:rPr>
        <w:t xml:space="preserve"> and</w:t>
      </w:r>
      <w:r w:rsidR="00AD6D7A">
        <w:rPr>
          <w:color w:val="FF0000"/>
        </w:rPr>
        <w:t xml:space="preserve"> tells a consistent narrative.</w:t>
      </w:r>
    </w:p>
    <w:p w14:paraId="7BFE0B09" w14:textId="77777777" w:rsidR="005178AA" w:rsidRPr="00EF1521" w:rsidRDefault="005178AA" w:rsidP="005178AA">
      <w:pPr>
        <w:pStyle w:val="ListParagraph"/>
        <w:numPr>
          <w:ilvl w:val="0"/>
          <w:numId w:val="8"/>
        </w:numPr>
        <w:rPr>
          <w:color w:val="FF0000"/>
        </w:rPr>
      </w:pPr>
      <w:r w:rsidRPr="00EF1521">
        <w:rPr>
          <w:color w:val="FF0000"/>
        </w:rPr>
        <w:t>Language should be clear and concise throughout.</w:t>
      </w:r>
    </w:p>
    <w:p w14:paraId="5BFA5C97" w14:textId="08041CF0" w:rsidR="00522F95" w:rsidRPr="00EF1521" w:rsidRDefault="00522F95" w:rsidP="00AF2CB6">
      <w:pPr>
        <w:pStyle w:val="ListParagraph"/>
        <w:numPr>
          <w:ilvl w:val="1"/>
          <w:numId w:val="8"/>
        </w:numPr>
        <w:rPr>
          <w:color w:val="FF0000"/>
        </w:rPr>
      </w:pPr>
      <w:r w:rsidRPr="00EF1521">
        <w:rPr>
          <w:color w:val="FF0000"/>
        </w:rPr>
        <w:t xml:space="preserve">Focus on relevant details, do not add </w:t>
      </w:r>
      <w:r w:rsidR="00AF2CB6" w:rsidRPr="00AF2CB6">
        <w:rPr>
          <w:color w:val="FF0000"/>
        </w:rPr>
        <w:t>extraneous</w:t>
      </w:r>
      <w:r w:rsidR="00AF2CB6">
        <w:rPr>
          <w:color w:val="FF0000"/>
        </w:rPr>
        <w:t xml:space="preserve"> </w:t>
      </w:r>
      <w:r w:rsidRPr="00EF1521">
        <w:rPr>
          <w:color w:val="FF0000"/>
        </w:rPr>
        <w:t>details.</w:t>
      </w:r>
    </w:p>
    <w:p w14:paraId="2EBF04AB" w14:textId="77777777" w:rsidR="006021BD" w:rsidRPr="00EF1521" w:rsidRDefault="00F43187" w:rsidP="00522F95">
      <w:pPr>
        <w:pStyle w:val="ListParagraph"/>
        <w:numPr>
          <w:ilvl w:val="1"/>
          <w:numId w:val="8"/>
        </w:numPr>
        <w:rPr>
          <w:color w:val="FF0000"/>
        </w:rPr>
      </w:pPr>
      <w:r w:rsidRPr="00EF1521">
        <w:rPr>
          <w:color w:val="FF0000"/>
        </w:rPr>
        <w:t>B</w:t>
      </w:r>
      <w:r w:rsidR="006021BD" w:rsidRPr="00EF1521">
        <w:rPr>
          <w:color w:val="FF0000"/>
        </w:rPr>
        <w:t>e explicit rather than require the reader to make assumptions.</w:t>
      </w:r>
    </w:p>
    <w:p w14:paraId="7122D89A" w14:textId="77777777" w:rsidR="00522F95" w:rsidRPr="00EF1521" w:rsidRDefault="00522F95" w:rsidP="00522F95">
      <w:pPr>
        <w:pStyle w:val="ListParagraph"/>
        <w:numPr>
          <w:ilvl w:val="1"/>
          <w:numId w:val="8"/>
        </w:numPr>
        <w:rPr>
          <w:color w:val="FF0000"/>
        </w:rPr>
      </w:pPr>
      <w:r w:rsidRPr="00EF1521">
        <w:rPr>
          <w:color w:val="FF0000"/>
        </w:rPr>
        <w:t xml:space="preserve">Provide accurate over comprehensive content. </w:t>
      </w:r>
    </w:p>
    <w:p w14:paraId="60DC8CE5" w14:textId="7FE2338A" w:rsidR="00D664C3" w:rsidRDefault="00D664C3" w:rsidP="005178AA">
      <w:pPr>
        <w:pStyle w:val="ListParagraph"/>
        <w:numPr>
          <w:ilvl w:val="0"/>
          <w:numId w:val="8"/>
        </w:numPr>
        <w:rPr>
          <w:color w:val="FF0000"/>
        </w:rPr>
      </w:pPr>
      <w:r w:rsidRPr="00EF1521">
        <w:rPr>
          <w:color w:val="FF0000"/>
        </w:rPr>
        <w:t>Use diagrams when they are useful to convey the spe</w:t>
      </w:r>
      <w:r w:rsidR="009468B6">
        <w:rPr>
          <w:color w:val="FF0000"/>
        </w:rPr>
        <w:t>cific information for a section and refer to them in an explaining paragraph.</w:t>
      </w:r>
    </w:p>
    <w:p w14:paraId="23E02860" w14:textId="708B35C3" w:rsidR="009468B6" w:rsidRPr="00EF1521" w:rsidRDefault="009468B6" w:rsidP="005178AA">
      <w:pPr>
        <w:pStyle w:val="ListParagraph"/>
        <w:numPr>
          <w:ilvl w:val="0"/>
          <w:numId w:val="8"/>
        </w:numPr>
        <w:rPr>
          <w:color w:val="FF0000"/>
        </w:rPr>
      </w:pPr>
      <w:r>
        <w:rPr>
          <w:color w:val="FF0000"/>
        </w:rPr>
        <w:t xml:space="preserve">This document must mostly contain running text. </w:t>
      </w:r>
      <w:r w:rsidRPr="009468B6">
        <w:rPr>
          <w:color w:val="FF0000"/>
          <w:u w:val="single"/>
        </w:rPr>
        <w:t>Only</w:t>
      </w:r>
      <w:r>
        <w:rPr>
          <w:color w:val="FF0000"/>
        </w:rPr>
        <w:t xml:space="preserve"> use bullet points where necessary, like listing items within running text.</w:t>
      </w:r>
    </w:p>
    <w:p w14:paraId="08161E43" w14:textId="77777777" w:rsidR="002D2AEA" w:rsidRPr="00EF1521" w:rsidRDefault="002D2AEA" w:rsidP="005178AA">
      <w:pPr>
        <w:pStyle w:val="ListParagraph"/>
        <w:numPr>
          <w:ilvl w:val="0"/>
          <w:numId w:val="8"/>
        </w:numPr>
        <w:rPr>
          <w:i/>
          <w:color w:val="FF0000"/>
        </w:rPr>
      </w:pPr>
      <w:r w:rsidRPr="00EF1521">
        <w:rPr>
          <w:i/>
          <w:color w:val="FF0000"/>
          <w:u w:val="single"/>
        </w:rPr>
        <w:t>Never</w:t>
      </w:r>
      <w:r w:rsidRPr="00EF1521">
        <w:rPr>
          <w:i/>
          <w:color w:val="FF0000"/>
        </w:rPr>
        <w:t xml:space="preserve"> include language, diagrams, or other content that you do not fully understand.</w:t>
      </w:r>
    </w:p>
    <w:p w14:paraId="5393A77C" w14:textId="77777777" w:rsidR="00D664C3" w:rsidRPr="00EF1521" w:rsidRDefault="00D664C3" w:rsidP="005178AA">
      <w:pPr>
        <w:pStyle w:val="ListParagraph"/>
        <w:numPr>
          <w:ilvl w:val="0"/>
          <w:numId w:val="8"/>
        </w:numPr>
        <w:rPr>
          <w:color w:val="FF0000"/>
        </w:rPr>
      </w:pPr>
      <w:r w:rsidRPr="00EF1521">
        <w:rPr>
          <w:color w:val="FF0000"/>
        </w:rPr>
        <w:t xml:space="preserve">Consider your audience – </w:t>
      </w:r>
      <w:r w:rsidR="002E2478" w:rsidRPr="00EF1521">
        <w:rPr>
          <w:color w:val="FF0000"/>
        </w:rPr>
        <w:t>that is, write a document that is readable by someone outside of your group</w:t>
      </w:r>
      <w:r w:rsidRPr="00EF1521">
        <w:rPr>
          <w:color w:val="FF0000"/>
        </w:rPr>
        <w:t>. Do not produce an overly technical document.</w:t>
      </w:r>
    </w:p>
    <w:p w14:paraId="628D3442" w14:textId="77777777" w:rsidR="005178AA" w:rsidRDefault="005178AA" w:rsidP="00D664C3"/>
    <w:p w14:paraId="5E1ABD9D" w14:textId="77777777" w:rsidR="00BB642A" w:rsidRDefault="00072ACC" w:rsidP="00117CC8">
      <w:pPr>
        <w:pStyle w:val="Heading1"/>
      </w:pPr>
      <w:bookmarkStart w:id="0" w:name="_Toc507084556"/>
      <w:r>
        <w:t xml:space="preserve">Project </w:t>
      </w:r>
      <w:r w:rsidR="00FB7C3B">
        <w:t>D</w:t>
      </w:r>
      <w:r>
        <w:t>escription</w:t>
      </w:r>
      <w:bookmarkEnd w:id="0"/>
      <w:r w:rsidR="009E3EB7">
        <w:t xml:space="preserve"> </w:t>
      </w:r>
    </w:p>
    <w:p w14:paraId="42E9109E" w14:textId="77777777" w:rsidR="00BB642A" w:rsidRDefault="00072ACC" w:rsidP="00117CC8">
      <w:pPr>
        <w:pStyle w:val="Heading2"/>
      </w:pPr>
      <w:bookmarkStart w:id="1" w:name="_Toc507084557"/>
      <w:r>
        <w:t>Overview</w:t>
      </w:r>
      <w:r w:rsidR="001E51F0">
        <w:t xml:space="preserve"> (CO-5)</w:t>
      </w:r>
      <w:r w:rsidR="009E3EB7">
        <w:t>:</w:t>
      </w:r>
      <w:bookmarkEnd w:id="1"/>
    </w:p>
    <w:p w14:paraId="022F5C69" w14:textId="6935F0B7" w:rsidR="009E3EB7" w:rsidRPr="00EF1521" w:rsidRDefault="009E3EB7" w:rsidP="005178AA">
      <w:pPr>
        <w:pStyle w:val="ListParagraph"/>
        <w:numPr>
          <w:ilvl w:val="0"/>
          <w:numId w:val="3"/>
        </w:numPr>
        <w:rPr>
          <w:color w:val="FF0000"/>
        </w:rPr>
      </w:pPr>
      <w:r w:rsidRPr="00EF1521">
        <w:rPr>
          <w:color w:val="FF0000"/>
        </w:rPr>
        <w:t>Description:</w:t>
      </w:r>
      <w:r w:rsidR="005178AA" w:rsidRPr="00EF1521">
        <w:rPr>
          <w:color w:val="FF0000"/>
        </w:rPr>
        <w:t xml:space="preserve"> Provide an overview of your </w:t>
      </w:r>
      <w:r w:rsidR="0089221E">
        <w:rPr>
          <w:color w:val="FF0000"/>
        </w:rPr>
        <w:t xml:space="preserve">client’s application, a statement of the problem that they are seeking to address, </w:t>
      </w:r>
      <w:r w:rsidR="00D664C3" w:rsidRPr="00EF1521">
        <w:rPr>
          <w:color w:val="FF0000"/>
        </w:rPr>
        <w:t xml:space="preserve">and the final </w:t>
      </w:r>
      <w:r w:rsidR="005178AA" w:rsidRPr="00EF1521">
        <w:rPr>
          <w:color w:val="FF0000"/>
        </w:rPr>
        <w:t>deliverable</w:t>
      </w:r>
      <w:r w:rsidR="00D664C3" w:rsidRPr="00EF1521">
        <w:rPr>
          <w:color w:val="FF0000"/>
        </w:rPr>
        <w:t xml:space="preserve"> that will address it</w:t>
      </w:r>
      <w:r w:rsidRPr="00EF1521">
        <w:rPr>
          <w:color w:val="FF0000"/>
        </w:rPr>
        <w:t>.</w:t>
      </w:r>
      <w:r w:rsidR="005178AA" w:rsidRPr="00EF1521">
        <w:rPr>
          <w:color w:val="FF0000"/>
        </w:rPr>
        <w:t xml:space="preserve"> Include the context, such as the business domain, </w:t>
      </w:r>
      <w:r w:rsidR="00BF7A4E" w:rsidRPr="00EF1521">
        <w:rPr>
          <w:color w:val="FF0000"/>
        </w:rPr>
        <w:t xml:space="preserve">technical platform, </w:t>
      </w:r>
      <w:r w:rsidR="005178AA" w:rsidRPr="00EF1521">
        <w:rPr>
          <w:color w:val="FF0000"/>
        </w:rPr>
        <w:t xml:space="preserve">motivation for the work, and </w:t>
      </w:r>
      <w:r w:rsidR="00D664C3" w:rsidRPr="00EF1521">
        <w:rPr>
          <w:color w:val="FF0000"/>
        </w:rPr>
        <w:t>expected user(s)</w:t>
      </w:r>
      <w:r w:rsidR="005178AA" w:rsidRPr="00EF1521">
        <w:rPr>
          <w:color w:val="FF0000"/>
        </w:rPr>
        <w:t>.</w:t>
      </w:r>
    </w:p>
    <w:p w14:paraId="6DF8E7E8" w14:textId="77777777" w:rsidR="00072ACC" w:rsidRDefault="00072ACC" w:rsidP="00117CC8">
      <w:pPr>
        <w:pStyle w:val="Heading2"/>
      </w:pPr>
      <w:bookmarkStart w:id="2" w:name="_Toc507084558"/>
      <w:r>
        <w:t>Key Requirements</w:t>
      </w:r>
      <w:r w:rsidR="001E51F0">
        <w:t xml:space="preserve"> (</w:t>
      </w:r>
      <w:r w:rsidR="00E044B7">
        <w:t>CO-5)</w:t>
      </w:r>
      <w:r w:rsidR="009E3EB7">
        <w:t>:</w:t>
      </w:r>
      <w:bookmarkEnd w:id="2"/>
    </w:p>
    <w:p w14:paraId="00E59F3B" w14:textId="00AE94D1" w:rsidR="00BF7A4E" w:rsidRPr="00EF1521" w:rsidRDefault="0052549D" w:rsidP="0052549D">
      <w:pPr>
        <w:pStyle w:val="ListParagraph"/>
        <w:numPr>
          <w:ilvl w:val="0"/>
          <w:numId w:val="4"/>
        </w:numPr>
        <w:rPr>
          <w:color w:val="FF0000"/>
        </w:rPr>
      </w:pPr>
      <w:r w:rsidRPr="00EF1521">
        <w:rPr>
          <w:color w:val="FF0000"/>
        </w:rPr>
        <w:t>Description:</w:t>
      </w:r>
      <w:r w:rsidR="00D664C3" w:rsidRPr="00EF1521">
        <w:rPr>
          <w:color w:val="FF0000"/>
        </w:rPr>
        <w:t xml:space="preserve"> List the specific</w:t>
      </w:r>
      <w:r w:rsidR="0089221E">
        <w:rPr>
          <w:color w:val="FF0000"/>
        </w:rPr>
        <w:t>, measurable,</w:t>
      </w:r>
      <w:r w:rsidR="00D664C3" w:rsidRPr="00EF1521">
        <w:rPr>
          <w:color w:val="FF0000"/>
        </w:rPr>
        <w:t xml:space="preserve"> requirements </w:t>
      </w:r>
      <w:r w:rsidR="00907220" w:rsidRPr="00EF1521">
        <w:rPr>
          <w:color w:val="FF0000"/>
        </w:rPr>
        <w:t xml:space="preserve">(including functional, technical) </w:t>
      </w:r>
      <w:r w:rsidR="00D664C3" w:rsidRPr="00EF1521">
        <w:rPr>
          <w:color w:val="FF0000"/>
        </w:rPr>
        <w:t xml:space="preserve">that your final deliverable must </w:t>
      </w:r>
      <w:r w:rsidR="00907220" w:rsidRPr="00EF1521">
        <w:rPr>
          <w:color w:val="FF0000"/>
        </w:rPr>
        <w:t>satisfy</w:t>
      </w:r>
      <w:r w:rsidR="00D664C3" w:rsidRPr="00EF1521">
        <w:rPr>
          <w:color w:val="FF0000"/>
        </w:rPr>
        <w:t xml:space="preserve"> to address the client’s </w:t>
      </w:r>
      <w:r w:rsidR="00BF7A4E" w:rsidRPr="00EF1521">
        <w:rPr>
          <w:color w:val="FF0000"/>
        </w:rPr>
        <w:t>goal</w:t>
      </w:r>
      <w:r w:rsidR="00D664C3" w:rsidRPr="00EF1521">
        <w:rPr>
          <w:color w:val="FF0000"/>
        </w:rPr>
        <w:t>.</w:t>
      </w:r>
    </w:p>
    <w:p w14:paraId="041A4CDD" w14:textId="52486548" w:rsidR="0052549D" w:rsidRPr="00EF1521" w:rsidRDefault="00BF7A4E" w:rsidP="0052549D">
      <w:pPr>
        <w:pStyle w:val="ListParagraph"/>
        <w:numPr>
          <w:ilvl w:val="0"/>
          <w:numId w:val="4"/>
        </w:numPr>
        <w:rPr>
          <w:color w:val="FF0000"/>
        </w:rPr>
      </w:pPr>
      <w:r w:rsidRPr="00EF1521">
        <w:rPr>
          <w:color w:val="FF0000"/>
        </w:rPr>
        <w:t xml:space="preserve">Notes: </w:t>
      </w:r>
      <w:r w:rsidR="00E835BE" w:rsidRPr="00EF1521">
        <w:rPr>
          <w:color w:val="FF0000"/>
        </w:rPr>
        <w:t xml:space="preserve">If specific requirements are not fully defined, </w:t>
      </w:r>
      <w:r w:rsidRPr="00EF1521">
        <w:rPr>
          <w:color w:val="FF0000"/>
        </w:rPr>
        <w:t xml:space="preserve">the team must identify and discuss </w:t>
      </w:r>
      <w:r w:rsidR="00AD6D7A">
        <w:rPr>
          <w:color w:val="FF0000"/>
        </w:rPr>
        <w:t xml:space="preserve">necessary </w:t>
      </w:r>
      <w:r w:rsidRPr="00EF1521">
        <w:rPr>
          <w:color w:val="FF0000"/>
        </w:rPr>
        <w:t>assumptions.</w:t>
      </w:r>
    </w:p>
    <w:p w14:paraId="00037722" w14:textId="77777777" w:rsidR="00072ACC" w:rsidRDefault="00072ACC" w:rsidP="00117CC8">
      <w:pPr>
        <w:pStyle w:val="Heading2"/>
      </w:pPr>
      <w:bookmarkStart w:id="3" w:name="_Toc507084559"/>
      <w:r>
        <w:t>Deliverables</w:t>
      </w:r>
      <w:r w:rsidR="0021229C">
        <w:t xml:space="preserve"> (CO-</w:t>
      </w:r>
      <w:r w:rsidR="00E044B7">
        <w:t>5, CO-6</w:t>
      </w:r>
      <w:r w:rsidR="0021229C">
        <w:t>)</w:t>
      </w:r>
      <w:r w:rsidR="009E3EB7">
        <w:t>:</w:t>
      </w:r>
      <w:bookmarkEnd w:id="3"/>
    </w:p>
    <w:p w14:paraId="1FFDFED8" w14:textId="3E626016" w:rsidR="009E3EB7" w:rsidRDefault="009E3EB7" w:rsidP="003F1CF2">
      <w:pPr>
        <w:pStyle w:val="ListParagraph"/>
        <w:numPr>
          <w:ilvl w:val="0"/>
          <w:numId w:val="3"/>
        </w:numPr>
        <w:rPr>
          <w:color w:val="FF0000"/>
        </w:rPr>
      </w:pPr>
      <w:r w:rsidRPr="00EF1521">
        <w:rPr>
          <w:color w:val="FF0000"/>
        </w:rPr>
        <w:t>Description:</w:t>
      </w:r>
      <w:r w:rsidR="005178AA" w:rsidRPr="00EF1521">
        <w:rPr>
          <w:color w:val="FF0000"/>
        </w:rPr>
        <w:t xml:space="preserve"> Provide a decomposition of your project’s key requirements</w:t>
      </w:r>
      <w:r w:rsidR="00D664C3" w:rsidRPr="00EF1521">
        <w:rPr>
          <w:color w:val="FF0000"/>
        </w:rPr>
        <w:t xml:space="preserve"> into specific deliverables. </w:t>
      </w:r>
      <w:r w:rsidR="003F1CF2" w:rsidRPr="00EF1521">
        <w:rPr>
          <w:color w:val="FF0000"/>
        </w:rPr>
        <w:t xml:space="preserve">Deliverables should have a well-defined </w:t>
      </w:r>
      <w:r w:rsidR="00907220" w:rsidRPr="00EF1521">
        <w:rPr>
          <w:color w:val="FF0000"/>
        </w:rPr>
        <w:t xml:space="preserve">work </w:t>
      </w:r>
      <w:r w:rsidR="003F1CF2" w:rsidRPr="00EF1521">
        <w:rPr>
          <w:color w:val="FF0000"/>
        </w:rPr>
        <w:t xml:space="preserve">scope, </w:t>
      </w:r>
      <w:r w:rsidR="00F963C2" w:rsidRPr="00EF1521">
        <w:rPr>
          <w:color w:val="FF0000"/>
        </w:rPr>
        <w:t xml:space="preserve">provide </w:t>
      </w:r>
      <w:r w:rsidR="00522F95" w:rsidRPr="00EF1521">
        <w:rPr>
          <w:color w:val="FF0000"/>
        </w:rPr>
        <w:t xml:space="preserve">some value to either the </w:t>
      </w:r>
      <w:r w:rsidR="000D35F2">
        <w:rPr>
          <w:color w:val="FF0000"/>
        </w:rPr>
        <w:t>sponsor</w:t>
      </w:r>
      <w:r w:rsidR="000D35F2" w:rsidRPr="00EF1521">
        <w:rPr>
          <w:color w:val="FF0000"/>
        </w:rPr>
        <w:t xml:space="preserve"> </w:t>
      </w:r>
      <w:r w:rsidR="00522F95" w:rsidRPr="00EF1521">
        <w:rPr>
          <w:color w:val="FF0000"/>
        </w:rPr>
        <w:t>or the project process</w:t>
      </w:r>
      <w:r w:rsidR="00907220" w:rsidRPr="00EF1521">
        <w:rPr>
          <w:color w:val="FF0000"/>
        </w:rPr>
        <w:t xml:space="preserve">, and </w:t>
      </w:r>
      <w:r w:rsidR="00F963C2" w:rsidRPr="00EF1521">
        <w:rPr>
          <w:color w:val="FF0000"/>
        </w:rPr>
        <w:t>be defined such that</w:t>
      </w:r>
      <w:r w:rsidR="003F1CF2" w:rsidRPr="00EF1521">
        <w:rPr>
          <w:color w:val="FF0000"/>
        </w:rPr>
        <w:t xml:space="preserve"> completion is assessable. </w:t>
      </w:r>
      <w:r w:rsidR="00D664C3" w:rsidRPr="00EF1521">
        <w:rPr>
          <w:color w:val="FF0000"/>
        </w:rPr>
        <w:t>If appropriate, specify interdependencies between deliverables.</w:t>
      </w:r>
    </w:p>
    <w:p w14:paraId="6E267478" w14:textId="763188D0" w:rsidR="009E3EB7" w:rsidRPr="00EF1521" w:rsidRDefault="009E3EB7" w:rsidP="00550737">
      <w:pPr>
        <w:pStyle w:val="ListParagraph"/>
        <w:numPr>
          <w:ilvl w:val="0"/>
          <w:numId w:val="3"/>
        </w:numPr>
        <w:rPr>
          <w:color w:val="FF0000"/>
        </w:rPr>
      </w:pPr>
      <w:r w:rsidRPr="00EF1521">
        <w:rPr>
          <w:color w:val="FF0000"/>
        </w:rPr>
        <w:t>Notes:</w:t>
      </w:r>
      <w:r w:rsidR="005178AA" w:rsidRPr="00EF1521">
        <w:rPr>
          <w:color w:val="FF0000"/>
        </w:rPr>
        <w:t xml:space="preserve"> Do not specify a timeline.</w:t>
      </w:r>
      <w:r w:rsidR="000B475B">
        <w:rPr>
          <w:color w:val="FF0000"/>
        </w:rPr>
        <w:t xml:space="preserve"> You must map all requirements to </w:t>
      </w:r>
      <w:r w:rsidR="002A4F7D">
        <w:rPr>
          <w:color w:val="FF0000"/>
        </w:rPr>
        <w:t>a deliverable.</w:t>
      </w:r>
    </w:p>
    <w:p w14:paraId="544F072E" w14:textId="3C2C6B1E" w:rsidR="007B7950" w:rsidRDefault="00317D27" w:rsidP="007B7950">
      <w:pPr>
        <w:pStyle w:val="Heading2"/>
      </w:pPr>
      <w:bookmarkStart w:id="4" w:name="_Toc507084560"/>
      <w:r>
        <w:t>Acronyms and A</w:t>
      </w:r>
      <w:r w:rsidR="007B7950">
        <w:t>bbreviations (CO-</w:t>
      </w:r>
      <w:r w:rsidR="00E044B7">
        <w:t>7</w:t>
      </w:r>
      <w:r w:rsidR="007B7950">
        <w:t>):</w:t>
      </w:r>
      <w:bookmarkEnd w:id="4"/>
    </w:p>
    <w:p w14:paraId="76D36160" w14:textId="5F0CF92B" w:rsidR="00E044B7" w:rsidRPr="00EF1521" w:rsidRDefault="00E044B7" w:rsidP="00E044B7">
      <w:pPr>
        <w:pStyle w:val="ListParagraph"/>
        <w:numPr>
          <w:ilvl w:val="0"/>
          <w:numId w:val="9"/>
        </w:numPr>
        <w:rPr>
          <w:color w:val="FF0000"/>
        </w:rPr>
      </w:pPr>
      <w:r w:rsidRPr="00EF1521">
        <w:rPr>
          <w:color w:val="FF0000"/>
        </w:rPr>
        <w:t xml:space="preserve">Description: </w:t>
      </w:r>
      <w:r w:rsidR="003E7970">
        <w:rPr>
          <w:color w:val="FF0000"/>
        </w:rPr>
        <w:t>P</w:t>
      </w:r>
      <w:r w:rsidR="003E7970" w:rsidRPr="00EF1521">
        <w:rPr>
          <w:color w:val="FF0000"/>
        </w:rPr>
        <w:t xml:space="preserve">rovide </w:t>
      </w:r>
      <w:r w:rsidRPr="00EF1521">
        <w:rPr>
          <w:color w:val="FF0000"/>
        </w:rPr>
        <w:t xml:space="preserve">a table of </w:t>
      </w:r>
      <w:r w:rsidR="00020FDF" w:rsidRPr="00EF1521">
        <w:rPr>
          <w:color w:val="FF0000"/>
        </w:rPr>
        <w:t xml:space="preserve">technical </w:t>
      </w:r>
      <w:r w:rsidRPr="00EF1521">
        <w:rPr>
          <w:color w:val="FF0000"/>
        </w:rPr>
        <w:t xml:space="preserve">acronyms and abbreviations that are used within your document along with the definition of each. </w:t>
      </w:r>
    </w:p>
    <w:p w14:paraId="264B8EC5" w14:textId="77777777" w:rsidR="00E044B7" w:rsidRPr="00EF1521" w:rsidRDefault="00E044B7" w:rsidP="00E044B7">
      <w:pPr>
        <w:pStyle w:val="ListParagraph"/>
        <w:numPr>
          <w:ilvl w:val="0"/>
          <w:numId w:val="9"/>
        </w:numPr>
        <w:rPr>
          <w:color w:val="FF0000"/>
        </w:rPr>
      </w:pPr>
      <w:r w:rsidRPr="00EF1521">
        <w:rPr>
          <w:color w:val="FF0000"/>
        </w:rPr>
        <w:lastRenderedPageBreak/>
        <w:t>Notes:  Do not include abbreviations/definitions</w:t>
      </w:r>
      <w:r w:rsidR="00020FDF" w:rsidRPr="00EF1521">
        <w:rPr>
          <w:color w:val="FF0000"/>
        </w:rPr>
        <w:t xml:space="preserve"> for commonly understood names (e.g. USA, ASU).</w:t>
      </w:r>
      <w:r w:rsidRPr="00EF1521">
        <w:rPr>
          <w:color w:val="FF0000"/>
        </w:rPr>
        <w:t xml:space="preserve"> </w:t>
      </w:r>
    </w:p>
    <w:p w14:paraId="3BB0EED0" w14:textId="77777777" w:rsidR="007B7950" w:rsidRPr="009E3EB7" w:rsidRDefault="007B7950" w:rsidP="007B7950"/>
    <w:p w14:paraId="0DC673D6" w14:textId="77777777" w:rsidR="00A81074" w:rsidRPr="00117CC8" w:rsidRDefault="00A81074" w:rsidP="00117CC8"/>
    <w:p w14:paraId="11569D28" w14:textId="77777777" w:rsidR="00072ACC" w:rsidRDefault="00072ACC" w:rsidP="00117CC8">
      <w:pPr>
        <w:pStyle w:val="Heading1"/>
      </w:pPr>
      <w:bookmarkStart w:id="5" w:name="_Toc507084561"/>
      <w:r>
        <w:t>Design and A</w:t>
      </w:r>
      <w:r w:rsidR="00FB7C3B">
        <w:t>r</w:t>
      </w:r>
      <w:r>
        <w:t>chitecture</w:t>
      </w:r>
      <w:r w:rsidR="009E3EB7">
        <w:t xml:space="preserve"> (CO-1</w:t>
      </w:r>
      <w:r w:rsidR="0021229C">
        <w:t>, CO-3</w:t>
      </w:r>
      <w:r w:rsidR="009E3EB7">
        <w:t>)</w:t>
      </w:r>
      <w:bookmarkEnd w:id="5"/>
    </w:p>
    <w:p w14:paraId="4F5F130B" w14:textId="77777777" w:rsidR="00A107BB" w:rsidRPr="009468B6" w:rsidRDefault="0052549D" w:rsidP="00F963C2">
      <w:pPr>
        <w:pStyle w:val="ListParagraph"/>
        <w:numPr>
          <w:ilvl w:val="0"/>
          <w:numId w:val="7"/>
        </w:numPr>
        <w:rPr>
          <w:color w:val="FF0000"/>
        </w:rPr>
      </w:pPr>
      <w:r w:rsidRPr="009468B6">
        <w:rPr>
          <w:color w:val="FF0000"/>
        </w:rPr>
        <w:t>Description:</w:t>
      </w:r>
      <w:r w:rsidR="00F963C2" w:rsidRPr="009468B6">
        <w:rPr>
          <w:color w:val="FF0000"/>
        </w:rPr>
        <w:t xml:space="preserve"> </w:t>
      </w:r>
      <w:r w:rsidR="00620601" w:rsidRPr="009468B6">
        <w:rPr>
          <w:color w:val="FF0000"/>
        </w:rPr>
        <w:t xml:space="preserve">Using </w:t>
      </w:r>
      <w:r w:rsidR="00F963C2" w:rsidRPr="009468B6">
        <w:rPr>
          <w:color w:val="FF0000"/>
        </w:rPr>
        <w:t xml:space="preserve">suitable languages (e.g., UML, English), express your overall design. </w:t>
      </w:r>
    </w:p>
    <w:p w14:paraId="4639A2A0" w14:textId="0BF115F9" w:rsidR="009A25D0" w:rsidRPr="009468B6" w:rsidRDefault="00F963C2" w:rsidP="00F963C2">
      <w:pPr>
        <w:pStyle w:val="ListParagraph"/>
        <w:numPr>
          <w:ilvl w:val="0"/>
          <w:numId w:val="7"/>
        </w:numPr>
        <w:rPr>
          <w:color w:val="FF0000"/>
        </w:rPr>
      </w:pPr>
      <w:r w:rsidRPr="009468B6">
        <w:rPr>
          <w:color w:val="FF0000"/>
        </w:rPr>
        <w:t xml:space="preserve">The design should be at the abstraction level of components. Components should be modular, replaceable, and focus on a related set of </w:t>
      </w:r>
      <w:r w:rsidR="00317D27" w:rsidRPr="009468B6">
        <w:rPr>
          <w:color w:val="FF0000"/>
        </w:rPr>
        <w:t>functionalities</w:t>
      </w:r>
      <w:r w:rsidRPr="009468B6">
        <w:rPr>
          <w:color w:val="FF0000"/>
        </w:rPr>
        <w:t xml:space="preserve">. </w:t>
      </w:r>
      <w:r w:rsidR="00382524" w:rsidRPr="009468B6">
        <w:rPr>
          <w:color w:val="FF0000"/>
        </w:rPr>
        <w:t>Discuss both the purpose of each component, and the individual areas of f</w:t>
      </w:r>
      <w:r w:rsidR="00317D27" w:rsidRPr="009468B6">
        <w:rPr>
          <w:color w:val="FF0000"/>
        </w:rPr>
        <w:t>unctionality each will contain.</w:t>
      </w:r>
    </w:p>
    <w:p w14:paraId="42D7B4CA" w14:textId="725DA796" w:rsidR="0052549D" w:rsidRPr="009468B6" w:rsidRDefault="006C66CA" w:rsidP="00F963C2">
      <w:pPr>
        <w:pStyle w:val="ListParagraph"/>
        <w:numPr>
          <w:ilvl w:val="0"/>
          <w:numId w:val="7"/>
        </w:numPr>
        <w:rPr>
          <w:color w:val="FF0000"/>
        </w:rPr>
      </w:pPr>
      <w:r w:rsidRPr="009468B6">
        <w:rPr>
          <w:color w:val="FF0000"/>
        </w:rPr>
        <w:t>D</w:t>
      </w:r>
      <w:r w:rsidR="00F963C2" w:rsidRPr="009468B6">
        <w:rPr>
          <w:color w:val="FF0000"/>
        </w:rPr>
        <w:t>iscuss major design patterns that are applicable to the problem domain and which may impact your overall architecture (e.g., MVC). If your project will interact with external systems, they should have some representation.</w:t>
      </w:r>
    </w:p>
    <w:p w14:paraId="683F7821" w14:textId="569BEA05" w:rsidR="0052549D" w:rsidRPr="009468B6" w:rsidRDefault="0052549D" w:rsidP="00F963C2">
      <w:pPr>
        <w:pStyle w:val="ListParagraph"/>
        <w:numPr>
          <w:ilvl w:val="0"/>
          <w:numId w:val="7"/>
        </w:numPr>
        <w:rPr>
          <w:color w:val="FF0000"/>
        </w:rPr>
      </w:pPr>
      <w:r w:rsidRPr="009468B6">
        <w:rPr>
          <w:color w:val="FF0000"/>
        </w:rPr>
        <w:t>Notes:</w:t>
      </w:r>
      <w:r w:rsidR="0021229C" w:rsidRPr="009468B6">
        <w:rPr>
          <w:color w:val="FF0000"/>
        </w:rPr>
        <w:t xml:space="preserve"> </w:t>
      </w:r>
      <w:r w:rsidR="00F963C2" w:rsidRPr="009468B6">
        <w:rPr>
          <w:color w:val="FF0000"/>
        </w:rPr>
        <w:t xml:space="preserve">There should be a clear relationship between the requirements of your project and the functionality. It is not appropriate for your design discussion to include very </w:t>
      </w:r>
      <w:r w:rsidR="00AD6D7A" w:rsidRPr="009468B6">
        <w:rPr>
          <w:color w:val="FF0000"/>
        </w:rPr>
        <w:t xml:space="preserve">general </w:t>
      </w:r>
      <w:r w:rsidR="00F963C2" w:rsidRPr="009468B6">
        <w:rPr>
          <w:color w:val="FF0000"/>
        </w:rPr>
        <w:t>system elements such as arrays and lists.</w:t>
      </w:r>
      <w:r w:rsidR="00BD541E" w:rsidRPr="009468B6">
        <w:rPr>
          <w:color w:val="FF0000"/>
        </w:rPr>
        <w:t xml:space="preserve"> Be as specific as possible.</w:t>
      </w:r>
    </w:p>
    <w:p w14:paraId="65F08684" w14:textId="77777777" w:rsidR="00117CC8" w:rsidRPr="00117CC8" w:rsidRDefault="00117CC8" w:rsidP="00117CC8"/>
    <w:p w14:paraId="576571CF" w14:textId="77777777" w:rsidR="00BB642A" w:rsidRDefault="00072ACC" w:rsidP="00117CC8">
      <w:pPr>
        <w:pStyle w:val="Heading1"/>
      </w:pPr>
      <w:bookmarkStart w:id="6" w:name="_Toc507084562"/>
      <w:r>
        <w:t>Implementation Strategy</w:t>
      </w:r>
      <w:bookmarkEnd w:id="6"/>
    </w:p>
    <w:p w14:paraId="69CBF5B4" w14:textId="77777777" w:rsidR="00117CC8" w:rsidRDefault="00792FB4">
      <w:pPr>
        <w:pStyle w:val="Heading2"/>
      </w:pPr>
      <w:bookmarkStart w:id="7" w:name="_Toc507084563"/>
      <w:r>
        <w:t xml:space="preserve">High-level </w:t>
      </w:r>
      <w:r w:rsidR="00117CC8">
        <w:t>Work Breakdown Structure</w:t>
      </w:r>
      <w:r w:rsidR="0021229C">
        <w:t xml:space="preserve"> (CO-2)</w:t>
      </w:r>
      <w:r w:rsidR="009E3EB7">
        <w:t>:</w:t>
      </w:r>
      <w:bookmarkEnd w:id="7"/>
    </w:p>
    <w:p w14:paraId="509DDC9F" w14:textId="77777777" w:rsidR="00020FDF" w:rsidRPr="00EF1521" w:rsidRDefault="0052549D" w:rsidP="0089130E">
      <w:pPr>
        <w:pStyle w:val="ListParagraph"/>
        <w:numPr>
          <w:ilvl w:val="0"/>
          <w:numId w:val="5"/>
        </w:numPr>
        <w:rPr>
          <w:color w:val="FF0000"/>
        </w:rPr>
      </w:pPr>
      <w:r w:rsidRPr="00EF1521">
        <w:rPr>
          <w:color w:val="FF0000"/>
        </w:rPr>
        <w:t>Description:</w:t>
      </w:r>
      <w:r w:rsidR="00620601" w:rsidRPr="00EF1521">
        <w:rPr>
          <w:color w:val="FF0000"/>
        </w:rPr>
        <w:t xml:space="preserve"> </w:t>
      </w:r>
      <w:r w:rsidR="00382524" w:rsidRPr="00EF1521">
        <w:rPr>
          <w:color w:val="FF0000"/>
        </w:rPr>
        <w:t>For</w:t>
      </w:r>
      <w:r w:rsidR="000D0F61" w:rsidRPr="00EF1521">
        <w:rPr>
          <w:color w:val="FF0000"/>
        </w:rPr>
        <w:t xml:space="preserve"> the deliverables identified </w:t>
      </w:r>
      <w:r w:rsidR="00382524" w:rsidRPr="00EF1521">
        <w:rPr>
          <w:color w:val="FF0000"/>
        </w:rPr>
        <w:t>in</w:t>
      </w:r>
      <w:r w:rsidR="000D0F61" w:rsidRPr="00EF1521">
        <w:rPr>
          <w:color w:val="FF0000"/>
        </w:rPr>
        <w:t xml:space="preserve"> the project description</w:t>
      </w:r>
      <w:r w:rsidR="004F649C" w:rsidRPr="00EF1521">
        <w:rPr>
          <w:color w:val="FF0000"/>
        </w:rPr>
        <w:t xml:space="preserve">, </w:t>
      </w:r>
      <w:r w:rsidR="00382524" w:rsidRPr="00EF1521">
        <w:rPr>
          <w:color w:val="FF0000"/>
        </w:rPr>
        <w:t>break down each into individual tasks. For each task, include work scope, skillset required, and expect</w:t>
      </w:r>
      <w:r w:rsidR="00020FDF" w:rsidRPr="00EF1521">
        <w:rPr>
          <w:color w:val="FF0000"/>
        </w:rPr>
        <w:t>ed</w:t>
      </w:r>
      <w:r w:rsidR="00382524" w:rsidRPr="00EF1521">
        <w:rPr>
          <w:color w:val="FF0000"/>
        </w:rPr>
        <w:t xml:space="preserve"> </w:t>
      </w:r>
      <w:r w:rsidR="00D93375" w:rsidRPr="00EF1521">
        <w:rPr>
          <w:color w:val="FF0000"/>
        </w:rPr>
        <w:t>time</w:t>
      </w:r>
      <w:r w:rsidR="00382524" w:rsidRPr="00EF1521">
        <w:rPr>
          <w:color w:val="FF0000"/>
        </w:rPr>
        <w:t>.</w:t>
      </w:r>
    </w:p>
    <w:p w14:paraId="53259E9F" w14:textId="0CC3F063" w:rsidR="0052549D" w:rsidRPr="00EF1521" w:rsidRDefault="00020FDF" w:rsidP="00020FDF">
      <w:pPr>
        <w:pStyle w:val="ListParagraph"/>
        <w:numPr>
          <w:ilvl w:val="0"/>
          <w:numId w:val="5"/>
        </w:numPr>
        <w:rPr>
          <w:color w:val="FF0000"/>
        </w:rPr>
      </w:pPr>
      <w:r w:rsidRPr="00EF1521">
        <w:rPr>
          <w:color w:val="FF0000"/>
        </w:rPr>
        <w:t>N</w:t>
      </w:r>
      <w:r w:rsidR="0052549D" w:rsidRPr="00EF1521">
        <w:rPr>
          <w:color w:val="FF0000"/>
        </w:rPr>
        <w:t>otes:</w:t>
      </w:r>
      <w:r w:rsidR="00620601" w:rsidRPr="00EF1521">
        <w:rPr>
          <w:color w:val="FF0000"/>
        </w:rPr>
        <w:t xml:space="preserve"> </w:t>
      </w:r>
      <w:r w:rsidRPr="00EF1521">
        <w:rPr>
          <w:color w:val="FF0000"/>
        </w:rPr>
        <w:t>In the event that not all details are known, document your assu</w:t>
      </w:r>
      <w:r w:rsidR="002A4F7D">
        <w:rPr>
          <w:color w:val="FF0000"/>
        </w:rPr>
        <w:t>mptions about the work breakdown</w:t>
      </w:r>
      <w:r w:rsidRPr="00EF1521">
        <w:rPr>
          <w:color w:val="FF0000"/>
        </w:rPr>
        <w:t>.</w:t>
      </w:r>
    </w:p>
    <w:p w14:paraId="654311F3" w14:textId="77777777" w:rsidR="00117CC8" w:rsidRDefault="00117CC8">
      <w:pPr>
        <w:pStyle w:val="Heading2"/>
      </w:pPr>
      <w:bookmarkStart w:id="8" w:name="_Toc507084564"/>
      <w:r>
        <w:t>Schedule / Timeline</w:t>
      </w:r>
      <w:r w:rsidR="0021229C">
        <w:t xml:space="preserve"> (CO-2)</w:t>
      </w:r>
      <w:r w:rsidR="009E3EB7">
        <w:t>:</w:t>
      </w:r>
      <w:bookmarkEnd w:id="8"/>
    </w:p>
    <w:p w14:paraId="59148F76" w14:textId="032050BF" w:rsidR="0052549D" w:rsidRPr="00EF1521" w:rsidRDefault="0052549D" w:rsidP="004760FA">
      <w:pPr>
        <w:pStyle w:val="ListParagraph"/>
        <w:numPr>
          <w:ilvl w:val="0"/>
          <w:numId w:val="6"/>
        </w:numPr>
        <w:rPr>
          <w:color w:val="FF0000"/>
        </w:rPr>
      </w:pPr>
      <w:r w:rsidRPr="00EF1521">
        <w:rPr>
          <w:color w:val="FF0000"/>
        </w:rPr>
        <w:t>Description:</w:t>
      </w:r>
      <w:r w:rsidR="00620601" w:rsidRPr="00EF1521">
        <w:rPr>
          <w:color w:val="FF0000"/>
        </w:rPr>
        <w:t xml:space="preserve"> </w:t>
      </w:r>
      <w:r w:rsidR="000D0F61" w:rsidRPr="00EF1521">
        <w:rPr>
          <w:color w:val="FF0000"/>
        </w:rPr>
        <w:t xml:space="preserve">Define overall milestones, </w:t>
      </w:r>
      <w:r w:rsidR="004F649C" w:rsidRPr="00EF1521">
        <w:rPr>
          <w:color w:val="FF0000"/>
        </w:rPr>
        <w:t xml:space="preserve">map them to </w:t>
      </w:r>
      <w:r w:rsidR="00D93375" w:rsidRPr="00EF1521">
        <w:rPr>
          <w:color w:val="FF0000"/>
        </w:rPr>
        <w:t>a</w:t>
      </w:r>
      <w:r w:rsidR="004F649C" w:rsidRPr="00EF1521">
        <w:rPr>
          <w:color w:val="FF0000"/>
        </w:rPr>
        <w:t xml:space="preserve"> </w:t>
      </w:r>
      <w:r w:rsidR="00317D27">
        <w:rPr>
          <w:color w:val="FF0000"/>
        </w:rPr>
        <w:t>one-</w:t>
      </w:r>
      <w:r w:rsidR="004F649C" w:rsidRPr="00EF1521">
        <w:rPr>
          <w:color w:val="FF0000"/>
        </w:rPr>
        <w:t xml:space="preserve">semester timeline, </w:t>
      </w:r>
      <w:r w:rsidR="000D0F61" w:rsidRPr="00EF1521">
        <w:rPr>
          <w:color w:val="FF0000"/>
        </w:rPr>
        <w:t xml:space="preserve">and </w:t>
      </w:r>
      <w:r w:rsidR="00E53FCE" w:rsidRPr="00EF1521">
        <w:rPr>
          <w:color w:val="FF0000"/>
        </w:rPr>
        <w:t xml:space="preserve">indicate key deliverables. </w:t>
      </w:r>
      <w:r w:rsidR="004F649C" w:rsidRPr="00EF1521">
        <w:rPr>
          <w:color w:val="FF0000"/>
        </w:rPr>
        <w:t>Milestones should</w:t>
      </w:r>
      <w:r w:rsidR="001030AA" w:rsidRPr="00EF1521">
        <w:rPr>
          <w:color w:val="FF0000"/>
        </w:rPr>
        <w:t xml:space="preserve"> map to </w:t>
      </w:r>
      <w:r w:rsidR="00D93375" w:rsidRPr="00EF1521">
        <w:rPr>
          <w:color w:val="FF0000"/>
        </w:rPr>
        <w:t>deliverables</w:t>
      </w:r>
      <w:r w:rsidR="001030AA" w:rsidRPr="00EF1521">
        <w:rPr>
          <w:color w:val="FF0000"/>
        </w:rPr>
        <w:t>.</w:t>
      </w:r>
    </w:p>
    <w:p w14:paraId="04D08932" w14:textId="77777777" w:rsidR="0052549D" w:rsidRPr="00EF1521" w:rsidRDefault="0052549D" w:rsidP="00CC183D">
      <w:pPr>
        <w:pStyle w:val="ListParagraph"/>
        <w:numPr>
          <w:ilvl w:val="0"/>
          <w:numId w:val="6"/>
        </w:numPr>
        <w:rPr>
          <w:color w:val="FF0000"/>
        </w:rPr>
      </w:pPr>
      <w:r w:rsidRPr="00EF1521">
        <w:rPr>
          <w:color w:val="FF0000"/>
        </w:rPr>
        <w:t>Notes:</w:t>
      </w:r>
      <w:r w:rsidR="00620601" w:rsidRPr="00EF1521">
        <w:rPr>
          <w:color w:val="FF0000"/>
        </w:rPr>
        <w:t xml:space="preserve"> </w:t>
      </w:r>
      <w:r w:rsidR="004760FA" w:rsidRPr="00EF1521">
        <w:rPr>
          <w:color w:val="FF0000"/>
        </w:rPr>
        <w:t xml:space="preserve">The timeline should be jointly constructed with input from the </w:t>
      </w:r>
      <w:r w:rsidR="000D0F61" w:rsidRPr="00EF1521">
        <w:rPr>
          <w:color w:val="FF0000"/>
        </w:rPr>
        <w:t xml:space="preserve">sponsor. </w:t>
      </w:r>
      <w:r w:rsidR="00D93375" w:rsidRPr="00EF1521">
        <w:rPr>
          <w:color w:val="FF0000"/>
        </w:rPr>
        <w:t>Plan to a</w:t>
      </w:r>
      <w:r w:rsidR="000D0F61" w:rsidRPr="00EF1521">
        <w:rPr>
          <w:color w:val="FF0000"/>
        </w:rPr>
        <w:t>ddress project activity during winter break.</w:t>
      </w:r>
      <w:r w:rsidR="00020FDF" w:rsidRPr="00EF1521">
        <w:rPr>
          <w:color w:val="FF0000"/>
        </w:rPr>
        <w:t xml:space="preserve">  Any activity related to research and training should also be indicated in the overall timeline.</w:t>
      </w:r>
    </w:p>
    <w:p w14:paraId="4F2C0926" w14:textId="23154A28" w:rsidR="00117CC8" w:rsidRDefault="00117CC8">
      <w:pPr>
        <w:pStyle w:val="Heading2"/>
      </w:pPr>
      <w:bookmarkStart w:id="9" w:name="_Toc507084565"/>
      <w:r>
        <w:t>Required Hardware</w:t>
      </w:r>
      <w:r w:rsidR="00E224F2">
        <w:t xml:space="preserve"> </w:t>
      </w:r>
      <w:r w:rsidR="00B44F07">
        <w:t>(CO-2)</w:t>
      </w:r>
      <w:r w:rsidR="009E3EB7">
        <w:t>:</w:t>
      </w:r>
      <w:bookmarkEnd w:id="9"/>
    </w:p>
    <w:p w14:paraId="6767C34E" w14:textId="7B2ACE7D" w:rsidR="00020FDF" w:rsidRDefault="00CC183D" w:rsidP="00020FDF">
      <w:pPr>
        <w:pStyle w:val="ListParagraph"/>
        <w:numPr>
          <w:ilvl w:val="0"/>
          <w:numId w:val="4"/>
        </w:numPr>
        <w:rPr>
          <w:color w:val="FF0000"/>
        </w:rPr>
      </w:pPr>
      <w:r w:rsidRPr="00EF1521">
        <w:rPr>
          <w:color w:val="FF0000"/>
        </w:rPr>
        <w:t>Description:</w:t>
      </w:r>
      <w:r w:rsidR="00620601" w:rsidRPr="00EF1521">
        <w:rPr>
          <w:color w:val="FF0000"/>
        </w:rPr>
        <w:t xml:space="preserve"> </w:t>
      </w:r>
      <w:r w:rsidR="000D0F61" w:rsidRPr="00EF1521">
        <w:rPr>
          <w:color w:val="FF0000"/>
        </w:rPr>
        <w:t>Describe any special hardware require</w:t>
      </w:r>
      <w:r w:rsidR="00B41834" w:rsidRPr="00EF1521">
        <w:rPr>
          <w:color w:val="FF0000"/>
        </w:rPr>
        <w:t>d</w:t>
      </w:r>
      <w:r w:rsidR="000D0F61" w:rsidRPr="00EF1521">
        <w:rPr>
          <w:color w:val="FF0000"/>
        </w:rPr>
        <w:t xml:space="preserve"> for the develo</w:t>
      </w:r>
      <w:r w:rsidR="00C640D9" w:rsidRPr="00EF1521">
        <w:rPr>
          <w:color w:val="FF0000"/>
        </w:rPr>
        <w:t>pment or testing of the project.</w:t>
      </w:r>
      <w:r w:rsidR="00020FDF" w:rsidRPr="00EF1521">
        <w:rPr>
          <w:color w:val="FF0000"/>
        </w:rPr>
        <w:t xml:space="preserve"> Indicate where this hardware will be supplied from</w:t>
      </w:r>
      <w:r w:rsidR="000D35F2">
        <w:rPr>
          <w:color w:val="FF0000"/>
        </w:rPr>
        <w:t>, and any obligations for it after the project’s completion</w:t>
      </w:r>
    </w:p>
    <w:p w14:paraId="31C8D265" w14:textId="24F12A46" w:rsidR="000400CF" w:rsidRDefault="000400CF" w:rsidP="000400CF">
      <w:pPr>
        <w:pStyle w:val="ListParagraph"/>
        <w:numPr>
          <w:ilvl w:val="0"/>
          <w:numId w:val="4"/>
        </w:numPr>
        <w:rPr>
          <w:color w:val="FF0000"/>
        </w:rPr>
      </w:pPr>
      <w:r w:rsidRPr="00EF1521">
        <w:rPr>
          <w:color w:val="FF0000"/>
        </w:rPr>
        <w:t>Notes: Specify any hardware</w:t>
      </w:r>
      <w:r w:rsidR="007204EE">
        <w:rPr>
          <w:color w:val="FF0000"/>
        </w:rPr>
        <w:t xml:space="preserve"> that is necessary to run the software</w:t>
      </w:r>
      <w:r w:rsidRPr="00EF1521">
        <w:rPr>
          <w:color w:val="FF0000"/>
        </w:rPr>
        <w:t xml:space="preserve">. Do not make </w:t>
      </w:r>
      <w:r>
        <w:rPr>
          <w:color w:val="FF0000"/>
        </w:rPr>
        <w:t>omissions</w:t>
      </w:r>
      <w:r w:rsidRPr="00EF1521">
        <w:rPr>
          <w:color w:val="FF0000"/>
        </w:rPr>
        <w:t xml:space="preserve"> based on your team’s specific composition (e.g., mention that access to an iPhone is necessary even if each team member has one).  If hardware may be a potential </w:t>
      </w:r>
      <w:r>
        <w:rPr>
          <w:color w:val="FF0000"/>
        </w:rPr>
        <w:t>risk</w:t>
      </w:r>
      <w:r w:rsidRPr="00EF1521">
        <w:rPr>
          <w:color w:val="FF0000"/>
        </w:rPr>
        <w:t>, please note this in the Risk Management section of this document.</w:t>
      </w:r>
    </w:p>
    <w:p w14:paraId="593E9D56" w14:textId="235631B5" w:rsidR="00101B31" w:rsidRPr="00101B31" w:rsidRDefault="00317D27" w:rsidP="00101B31">
      <w:pPr>
        <w:pStyle w:val="Heading2"/>
      </w:pPr>
      <w:bookmarkStart w:id="10" w:name="_Toc507084566"/>
      <w:r>
        <w:t>Required S</w:t>
      </w:r>
      <w:r w:rsidR="00101B31">
        <w:t>oftware (CO-2):</w:t>
      </w:r>
      <w:bookmarkEnd w:id="10"/>
    </w:p>
    <w:p w14:paraId="0E1FB3CA" w14:textId="3E727B36" w:rsidR="00626B45" w:rsidRPr="009468B6" w:rsidRDefault="00552A29" w:rsidP="00101B31">
      <w:pPr>
        <w:pStyle w:val="ListParagraph"/>
        <w:numPr>
          <w:ilvl w:val="0"/>
          <w:numId w:val="4"/>
        </w:numPr>
        <w:rPr>
          <w:color w:val="FF0000"/>
        </w:rPr>
      </w:pPr>
      <w:r w:rsidRPr="009468B6">
        <w:rPr>
          <w:color w:val="FF0000"/>
        </w:rPr>
        <w:t xml:space="preserve">Describe the critical software upon which the application is built. This includes but is not limited to the operating system that needs to be used (including version), server, </w:t>
      </w:r>
      <w:r w:rsidR="002A4F7D" w:rsidRPr="009468B6">
        <w:rPr>
          <w:color w:val="FF0000"/>
        </w:rPr>
        <w:t>etc.</w:t>
      </w:r>
      <w:r w:rsidRPr="009468B6">
        <w:rPr>
          <w:color w:val="FF0000"/>
        </w:rPr>
        <w:t xml:space="preserve"> </w:t>
      </w:r>
      <w:r w:rsidR="002A4F7D">
        <w:rPr>
          <w:color w:val="FF0000"/>
        </w:rPr>
        <w:t>(as</w:t>
      </w:r>
      <w:r w:rsidRPr="009468B6">
        <w:rPr>
          <w:color w:val="FF0000"/>
        </w:rPr>
        <w:t xml:space="preserve"> appropriate</w:t>
      </w:r>
      <w:r w:rsidR="002A4F7D">
        <w:rPr>
          <w:color w:val="FF0000"/>
        </w:rPr>
        <w:t>)</w:t>
      </w:r>
      <w:r w:rsidRPr="009468B6">
        <w:rPr>
          <w:color w:val="FF0000"/>
        </w:rPr>
        <w:t>.</w:t>
      </w:r>
    </w:p>
    <w:p w14:paraId="62868EE3" w14:textId="73CC2280" w:rsidR="00117CC8" w:rsidRDefault="00317D27">
      <w:pPr>
        <w:pStyle w:val="Heading2"/>
      </w:pPr>
      <w:bookmarkStart w:id="11" w:name="_Toc507084567"/>
      <w:r>
        <w:lastRenderedPageBreak/>
        <w:t>Th</w:t>
      </w:r>
      <w:r w:rsidR="00F01841">
        <w:t>ird Party C</w:t>
      </w:r>
      <w:r w:rsidR="00117CC8">
        <w:t>ontent</w:t>
      </w:r>
      <w:r w:rsidR="0036319F">
        <w:t xml:space="preserve"> / </w:t>
      </w:r>
      <w:r>
        <w:t xml:space="preserve">Libraries </w:t>
      </w:r>
      <w:r w:rsidR="0021229C">
        <w:t>(CO-2)</w:t>
      </w:r>
      <w:r w:rsidR="009E3EB7">
        <w:t>:</w:t>
      </w:r>
      <w:bookmarkEnd w:id="11"/>
    </w:p>
    <w:p w14:paraId="5F2472BB" w14:textId="0F368AAE" w:rsidR="00CC183D" w:rsidRPr="009468B6" w:rsidRDefault="00CC183D" w:rsidP="000D0F61">
      <w:pPr>
        <w:pStyle w:val="ListParagraph"/>
        <w:numPr>
          <w:ilvl w:val="0"/>
          <w:numId w:val="4"/>
        </w:numPr>
        <w:rPr>
          <w:color w:val="FF0000"/>
        </w:rPr>
      </w:pPr>
      <w:r w:rsidRPr="009468B6">
        <w:rPr>
          <w:color w:val="FF0000"/>
        </w:rPr>
        <w:t>Description:</w:t>
      </w:r>
      <w:r w:rsidR="00620601" w:rsidRPr="009468B6">
        <w:rPr>
          <w:color w:val="FF0000"/>
        </w:rPr>
        <w:t xml:space="preserve"> </w:t>
      </w:r>
      <w:r w:rsidR="00B41834" w:rsidRPr="009468B6">
        <w:rPr>
          <w:color w:val="FF0000"/>
        </w:rPr>
        <w:t xml:space="preserve">Describe any third-party content that may be required for completion of the project. Licensing terms for all content must be included. </w:t>
      </w:r>
      <w:r w:rsidR="005138FE" w:rsidRPr="009468B6">
        <w:rPr>
          <w:color w:val="FF0000"/>
        </w:rPr>
        <w:t>Also include any software packages</w:t>
      </w:r>
      <w:r w:rsidR="00B758A2" w:rsidRPr="009468B6">
        <w:rPr>
          <w:color w:val="FF0000"/>
        </w:rPr>
        <w:t>/libraries</w:t>
      </w:r>
      <w:r w:rsidR="005138FE" w:rsidRPr="009468B6">
        <w:rPr>
          <w:color w:val="FF0000"/>
        </w:rPr>
        <w:t xml:space="preserve"> that the application needs for execution.</w:t>
      </w:r>
    </w:p>
    <w:p w14:paraId="145248BA" w14:textId="034F6D58" w:rsidR="00CC183D" w:rsidRPr="009468B6" w:rsidRDefault="00CC183D" w:rsidP="00CC183D">
      <w:pPr>
        <w:pStyle w:val="ListParagraph"/>
        <w:numPr>
          <w:ilvl w:val="0"/>
          <w:numId w:val="4"/>
        </w:numPr>
        <w:rPr>
          <w:color w:val="FF0000"/>
        </w:rPr>
      </w:pPr>
      <w:r w:rsidRPr="009468B6">
        <w:rPr>
          <w:color w:val="FF0000"/>
        </w:rPr>
        <w:t>Notes:</w:t>
      </w:r>
      <w:r w:rsidR="00620601" w:rsidRPr="009468B6">
        <w:rPr>
          <w:color w:val="FF0000"/>
        </w:rPr>
        <w:t xml:space="preserve"> </w:t>
      </w:r>
      <w:r w:rsidR="00AD6D7A" w:rsidRPr="009468B6">
        <w:rPr>
          <w:color w:val="FF0000"/>
        </w:rPr>
        <w:t xml:space="preserve">Include </w:t>
      </w:r>
      <w:r w:rsidR="00B41834" w:rsidRPr="009468B6">
        <w:rPr>
          <w:color w:val="FF0000"/>
        </w:rPr>
        <w:t>any special requirements for handling 3rd party content.</w:t>
      </w:r>
      <w:r w:rsidR="00D07B0D" w:rsidRPr="009468B6">
        <w:rPr>
          <w:color w:val="FF0000"/>
        </w:rPr>
        <w:t xml:space="preserve"> Also include appropriate versions for the libraries.</w:t>
      </w:r>
    </w:p>
    <w:p w14:paraId="33BCC46A" w14:textId="77777777" w:rsidR="00117CC8" w:rsidRDefault="00117CC8" w:rsidP="00117CC8">
      <w:pPr>
        <w:pStyle w:val="Heading2"/>
      </w:pPr>
      <w:bookmarkStart w:id="12" w:name="_Toc507084568"/>
      <w:r>
        <w:t>Quality</w:t>
      </w:r>
      <w:r w:rsidR="00E224F2">
        <w:t xml:space="preserve"> (CO-2</w:t>
      </w:r>
      <w:r w:rsidR="000D0F61">
        <w:t>)</w:t>
      </w:r>
      <w:r w:rsidR="009E3EB7">
        <w:t>:</w:t>
      </w:r>
      <w:bookmarkEnd w:id="12"/>
    </w:p>
    <w:p w14:paraId="6BC7DCDD" w14:textId="31211044" w:rsidR="00E224F2" w:rsidRPr="00EF1521" w:rsidRDefault="00CC183D" w:rsidP="00E224F2">
      <w:pPr>
        <w:pStyle w:val="ListParagraph"/>
        <w:numPr>
          <w:ilvl w:val="0"/>
          <w:numId w:val="4"/>
        </w:numPr>
        <w:rPr>
          <w:color w:val="FF0000"/>
        </w:rPr>
      </w:pPr>
      <w:r w:rsidRPr="00EF1521">
        <w:rPr>
          <w:color w:val="FF0000"/>
        </w:rPr>
        <w:t>Description:</w:t>
      </w:r>
      <w:r w:rsidR="00E224F2" w:rsidRPr="00EF1521">
        <w:rPr>
          <w:color w:val="FF0000"/>
        </w:rPr>
        <w:t xml:space="preserve"> Indicate the quality </w:t>
      </w:r>
      <w:r w:rsidR="0089221E">
        <w:rPr>
          <w:color w:val="FF0000"/>
        </w:rPr>
        <w:t xml:space="preserve">goals and the </w:t>
      </w:r>
      <w:r w:rsidR="00E224F2" w:rsidRPr="00EF1521">
        <w:rPr>
          <w:color w:val="FF0000"/>
        </w:rPr>
        <w:t xml:space="preserve">metrics </w:t>
      </w:r>
      <w:r w:rsidR="0089221E">
        <w:rPr>
          <w:color w:val="FF0000"/>
        </w:rPr>
        <w:t>by which they will be measured</w:t>
      </w:r>
      <w:r w:rsidR="00E224F2" w:rsidRPr="00EF1521">
        <w:rPr>
          <w:color w:val="FF0000"/>
        </w:rPr>
        <w:t xml:space="preserve">.  Describe your team’s strategy for meeting these metrics.  Any </w:t>
      </w:r>
      <w:r w:rsidR="0089221E">
        <w:rPr>
          <w:color w:val="FF0000"/>
        </w:rPr>
        <w:t xml:space="preserve">language or </w:t>
      </w:r>
      <w:r w:rsidR="00E224F2" w:rsidRPr="00EF1521">
        <w:rPr>
          <w:color w:val="FF0000"/>
        </w:rPr>
        <w:t xml:space="preserve">coding style required to support readability or reusability </w:t>
      </w:r>
      <w:r w:rsidR="0089221E">
        <w:rPr>
          <w:color w:val="FF0000"/>
        </w:rPr>
        <w:t xml:space="preserve">goals of the sponsor </w:t>
      </w:r>
      <w:r w:rsidR="00E224F2" w:rsidRPr="00EF1521">
        <w:rPr>
          <w:color w:val="FF0000"/>
        </w:rPr>
        <w:t xml:space="preserve">should also be addressed.   </w:t>
      </w:r>
    </w:p>
    <w:p w14:paraId="6D70F9A0" w14:textId="77777777" w:rsidR="00CC183D" w:rsidRPr="00EF1521" w:rsidRDefault="00E224F2" w:rsidP="00E224F2">
      <w:pPr>
        <w:pStyle w:val="ListParagraph"/>
        <w:numPr>
          <w:ilvl w:val="0"/>
          <w:numId w:val="4"/>
        </w:numPr>
        <w:rPr>
          <w:color w:val="FF0000"/>
        </w:rPr>
      </w:pPr>
      <w:r w:rsidRPr="00EF1521">
        <w:rPr>
          <w:color w:val="FF0000"/>
        </w:rPr>
        <w:t>Note: Quality does not refer just to software bugs, but also includes how well the product meets the functional and non-functional design requirements.  The test strategy should address both of these types of quality issues.</w:t>
      </w:r>
      <w:r w:rsidR="00620601" w:rsidRPr="00EF1521">
        <w:rPr>
          <w:color w:val="FF0000"/>
        </w:rPr>
        <w:t xml:space="preserve"> </w:t>
      </w:r>
    </w:p>
    <w:p w14:paraId="22256C55" w14:textId="55D15BC2" w:rsidR="00117CC8" w:rsidRDefault="00F01841">
      <w:pPr>
        <w:pStyle w:val="Heading2"/>
      </w:pPr>
      <w:bookmarkStart w:id="13" w:name="_Toc507084569"/>
      <w:r>
        <w:t>Other Special C</w:t>
      </w:r>
      <w:r w:rsidR="00117CC8">
        <w:t>onsiderations</w:t>
      </w:r>
      <w:r>
        <w:t xml:space="preserve"> (CO-7, CO</w:t>
      </w:r>
      <w:r w:rsidR="00B44F07">
        <w:t>-3)</w:t>
      </w:r>
      <w:r w:rsidR="009E3EB7">
        <w:t>:</w:t>
      </w:r>
      <w:bookmarkEnd w:id="13"/>
    </w:p>
    <w:p w14:paraId="10B9C070" w14:textId="77777777" w:rsidR="00CC183D" w:rsidRPr="00EF1521" w:rsidRDefault="00CC183D" w:rsidP="00CC183D">
      <w:pPr>
        <w:pStyle w:val="ListParagraph"/>
        <w:numPr>
          <w:ilvl w:val="0"/>
          <w:numId w:val="4"/>
        </w:numPr>
        <w:rPr>
          <w:color w:val="FF0000"/>
        </w:rPr>
      </w:pPr>
      <w:r w:rsidRPr="00EF1521">
        <w:rPr>
          <w:color w:val="FF0000"/>
        </w:rPr>
        <w:t>Description:</w:t>
      </w:r>
      <w:r w:rsidR="00620601" w:rsidRPr="00EF1521">
        <w:rPr>
          <w:color w:val="FF0000"/>
        </w:rPr>
        <w:t xml:space="preserve"> </w:t>
      </w:r>
      <w:r w:rsidR="00E53FCE" w:rsidRPr="00EF1521">
        <w:rPr>
          <w:color w:val="FF0000"/>
        </w:rPr>
        <w:t>Describe any additional considerations for your project.</w:t>
      </w:r>
    </w:p>
    <w:p w14:paraId="41184E12" w14:textId="77777777" w:rsidR="00E53FCE" w:rsidRPr="00EF1521" w:rsidRDefault="00E53FCE" w:rsidP="00CC183D">
      <w:pPr>
        <w:pStyle w:val="ListParagraph"/>
        <w:numPr>
          <w:ilvl w:val="0"/>
          <w:numId w:val="4"/>
        </w:numPr>
        <w:rPr>
          <w:color w:val="FF0000"/>
        </w:rPr>
      </w:pPr>
      <w:r w:rsidRPr="00EF1521">
        <w:rPr>
          <w:color w:val="FF0000"/>
        </w:rPr>
        <w:t xml:space="preserve">Notes: This should </w:t>
      </w:r>
      <w:r w:rsidR="00A51D80" w:rsidRPr="00EF1521">
        <w:rPr>
          <w:color w:val="FF0000"/>
        </w:rPr>
        <w:t>include</w:t>
      </w:r>
      <w:r w:rsidRPr="00EF1521">
        <w:rPr>
          <w:color w:val="FF0000"/>
        </w:rPr>
        <w:t xml:space="preserve"> any information that it would be beneficial or important for a potential project team.</w:t>
      </w:r>
    </w:p>
    <w:p w14:paraId="5C77EA05" w14:textId="77777777" w:rsidR="00382524" w:rsidRPr="00117CC8" w:rsidRDefault="00382524" w:rsidP="00117CC8"/>
    <w:p w14:paraId="7F59A7B7" w14:textId="1F57A4A9" w:rsidR="00072ACC" w:rsidRDefault="000B475B" w:rsidP="00117CC8">
      <w:pPr>
        <w:pStyle w:val="Heading1"/>
      </w:pPr>
      <w:bookmarkStart w:id="14" w:name="_Toc507084570"/>
      <w:r>
        <w:t>P</w:t>
      </w:r>
      <w:r w:rsidR="00072ACC">
        <w:t>rocess</w:t>
      </w:r>
      <w:bookmarkEnd w:id="14"/>
    </w:p>
    <w:p w14:paraId="2D8418E2" w14:textId="6FEC82C3" w:rsidR="00B44F07" w:rsidRDefault="00B44F07" w:rsidP="00117CC8">
      <w:pPr>
        <w:pStyle w:val="Heading2"/>
      </w:pPr>
      <w:bookmarkStart w:id="15" w:name="_Toc507084571"/>
      <w:r>
        <w:t>Process D</w:t>
      </w:r>
      <w:r w:rsidR="00F01841">
        <w:t>escription and justification (CO</w:t>
      </w:r>
      <w:r>
        <w:t>-2)</w:t>
      </w:r>
      <w:bookmarkEnd w:id="15"/>
    </w:p>
    <w:p w14:paraId="3FBB6441" w14:textId="687A97D7" w:rsidR="00724058" w:rsidRPr="00EF1521" w:rsidRDefault="00B44F07" w:rsidP="00B44F07">
      <w:pPr>
        <w:pStyle w:val="ListParagraph"/>
        <w:numPr>
          <w:ilvl w:val="0"/>
          <w:numId w:val="10"/>
        </w:numPr>
        <w:rPr>
          <w:color w:val="FF0000"/>
        </w:rPr>
      </w:pPr>
      <w:r w:rsidRPr="00EF1521">
        <w:rPr>
          <w:color w:val="FF0000"/>
        </w:rPr>
        <w:t xml:space="preserve">Description: Explicitly state the process that your team will be using.  </w:t>
      </w:r>
      <w:r w:rsidRPr="001A26D8">
        <w:rPr>
          <w:b/>
          <w:color w:val="FF0000"/>
          <w:u w:val="single"/>
        </w:rPr>
        <w:t>If you will be adapting the process for this project, describe how it will be adapted.</w:t>
      </w:r>
      <w:r w:rsidR="00A65C56" w:rsidRPr="00EF1521">
        <w:rPr>
          <w:color w:val="FF0000"/>
        </w:rPr>
        <w:t xml:space="preserve"> </w:t>
      </w:r>
      <w:r w:rsidR="00B24835" w:rsidRPr="00EF1521">
        <w:rPr>
          <w:color w:val="FF0000"/>
        </w:rPr>
        <w:t xml:space="preserve">Justify the development process selected for the </w:t>
      </w:r>
      <w:r w:rsidR="00586969" w:rsidRPr="00EF1521">
        <w:rPr>
          <w:color w:val="FF0000"/>
        </w:rPr>
        <w:t>project and</w:t>
      </w:r>
      <w:r w:rsidR="00B24835" w:rsidRPr="00EF1521">
        <w:rPr>
          <w:color w:val="FF0000"/>
        </w:rPr>
        <w:t xml:space="preserve"> describe how it meets requirements from the sponsor.</w:t>
      </w:r>
    </w:p>
    <w:p w14:paraId="1301D667" w14:textId="77777777" w:rsidR="00724058" w:rsidRPr="00EF1521" w:rsidRDefault="00724058" w:rsidP="00B24835">
      <w:pPr>
        <w:pStyle w:val="ListParagraph"/>
        <w:numPr>
          <w:ilvl w:val="0"/>
          <w:numId w:val="4"/>
        </w:numPr>
        <w:rPr>
          <w:color w:val="FF0000"/>
        </w:rPr>
      </w:pPr>
      <w:r w:rsidRPr="00EF1521">
        <w:rPr>
          <w:color w:val="FF0000"/>
        </w:rPr>
        <w:t>Notes:</w:t>
      </w:r>
      <w:r w:rsidR="00B24835" w:rsidRPr="00EF1521">
        <w:rPr>
          <w:color w:val="FF0000"/>
        </w:rPr>
        <w:t xml:space="preserve"> Optionally, discuss why the process is suitable for the team.</w:t>
      </w:r>
    </w:p>
    <w:p w14:paraId="488AD727" w14:textId="77777777" w:rsidR="00072ACC" w:rsidRDefault="00072ACC" w:rsidP="00117CC8">
      <w:pPr>
        <w:pStyle w:val="Heading2"/>
      </w:pPr>
      <w:bookmarkStart w:id="16" w:name="_Toc507084572"/>
      <w:r>
        <w:t>Tools</w:t>
      </w:r>
      <w:r w:rsidR="0021229C">
        <w:t xml:space="preserve"> (CO-2)</w:t>
      </w:r>
      <w:r w:rsidR="009E3EB7">
        <w:t>:</w:t>
      </w:r>
      <w:bookmarkEnd w:id="16"/>
    </w:p>
    <w:p w14:paraId="66283160" w14:textId="77777777" w:rsidR="006B0853" w:rsidRDefault="00724058" w:rsidP="00433EAE">
      <w:pPr>
        <w:pStyle w:val="ListParagraph"/>
        <w:numPr>
          <w:ilvl w:val="0"/>
          <w:numId w:val="4"/>
        </w:numPr>
        <w:rPr>
          <w:color w:val="FF0000"/>
        </w:rPr>
      </w:pPr>
      <w:r w:rsidRPr="00EF1521">
        <w:rPr>
          <w:color w:val="FF0000"/>
        </w:rPr>
        <w:t>Description:</w:t>
      </w:r>
      <w:r w:rsidR="00433EAE" w:rsidRPr="00EF1521">
        <w:rPr>
          <w:color w:val="FF0000"/>
        </w:rPr>
        <w:t xml:space="preserve"> Describe any non-hardware tools which your development is contingent upon.</w:t>
      </w:r>
    </w:p>
    <w:p w14:paraId="116CD3AE" w14:textId="49BE616F" w:rsidR="00724058" w:rsidRPr="00EF1521" w:rsidRDefault="006B0853" w:rsidP="00433EAE">
      <w:pPr>
        <w:pStyle w:val="ListParagraph"/>
        <w:numPr>
          <w:ilvl w:val="0"/>
          <w:numId w:val="4"/>
        </w:numPr>
        <w:rPr>
          <w:color w:val="FF0000"/>
        </w:rPr>
      </w:pPr>
      <w:r>
        <w:rPr>
          <w:color w:val="FF0000"/>
        </w:rPr>
        <w:t>Note:</w:t>
      </w:r>
      <w:r w:rsidR="006E3756" w:rsidRPr="00EF1521">
        <w:rPr>
          <w:color w:val="FF0000"/>
        </w:rPr>
        <w:t xml:space="preserve"> </w:t>
      </w:r>
      <w:r w:rsidR="0079718D">
        <w:rPr>
          <w:color w:val="FF0000"/>
        </w:rPr>
        <w:t>Include any external tools that are needed</w:t>
      </w:r>
      <w:r w:rsidR="007204EE">
        <w:rPr>
          <w:color w:val="FF0000"/>
        </w:rPr>
        <w:t>/used</w:t>
      </w:r>
      <w:r w:rsidR="0079718D">
        <w:rPr>
          <w:color w:val="FF0000"/>
        </w:rPr>
        <w:t xml:space="preserve"> </w:t>
      </w:r>
      <w:r w:rsidR="007204EE">
        <w:rPr>
          <w:color w:val="FF0000"/>
        </w:rPr>
        <w:t xml:space="preserve">in the project or </w:t>
      </w:r>
      <w:bookmarkStart w:id="17" w:name="_GoBack"/>
      <w:bookmarkEnd w:id="17"/>
      <w:r w:rsidR="0079718D">
        <w:rPr>
          <w:color w:val="FF0000"/>
        </w:rPr>
        <w:t xml:space="preserve">as part of the software development process. </w:t>
      </w:r>
    </w:p>
    <w:p w14:paraId="17016BE4" w14:textId="77777777" w:rsidR="00072ACC" w:rsidRDefault="00072ACC" w:rsidP="00117CC8">
      <w:pPr>
        <w:pStyle w:val="Heading2"/>
      </w:pPr>
      <w:bookmarkStart w:id="18" w:name="_Toc507084573"/>
      <w:r>
        <w:t>Roles and Responsibilities</w:t>
      </w:r>
      <w:r w:rsidR="00B44F07">
        <w:t xml:space="preserve"> (CO-2)</w:t>
      </w:r>
      <w:r w:rsidR="009E3EB7">
        <w:t>:</w:t>
      </w:r>
      <w:bookmarkEnd w:id="18"/>
    </w:p>
    <w:p w14:paraId="2C94CDB7" w14:textId="77777777" w:rsidR="00724058" w:rsidRPr="00EF1521" w:rsidRDefault="00724058" w:rsidP="00B24835">
      <w:pPr>
        <w:pStyle w:val="ListParagraph"/>
        <w:numPr>
          <w:ilvl w:val="0"/>
          <w:numId w:val="4"/>
        </w:numPr>
        <w:rPr>
          <w:color w:val="FF0000"/>
        </w:rPr>
      </w:pPr>
      <w:r w:rsidRPr="00EF1521">
        <w:rPr>
          <w:color w:val="FF0000"/>
        </w:rPr>
        <w:t>Description:</w:t>
      </w:r>
      <w:r w:rsidR="00B24835" w:rsidRPr="00EF1521">
        <w:rPr>
          <w:color w:val="FF0000"/>
        </w:rPr>
        <w:t xml:space="preserve"> Describe the roles associated with the project's development process and what responsibilities each has.</w:t>
      </w:r>
      <w:r w:rsidR="00B44F07" w:rsidRPr="00EF1521">
        <w:rPr>
          <w:color w:val="FF0000"/>
        </w:rPr>
        <w:t xml:space="preserve">  If roles rotate through the course of the project, describe how this will be accomplished.</w:t>
      </w:r>
    </w:p>
    <w:p w14:paraId="63A4AEAF" w14:textId="6B49762E" w:rsidR="00724058" w:rsidRPr="00EF1521" w:rsidRDefault="00724058" w:rsidP="00B24835">
      <w:pPr>
        <w:pStyle w:val="ListParagraph"/>
        <w:numPr>
          <w:ilvl w:val="0"/>
          <w:numId w:val="4"/>
        </w:numPr>
        <w:rPr>
          <w:color w:val="FF0000"/>
        </w:rPr>
      </w:pPr>
      <w:r w:rsidRPr="00EF1521">
        <w:rPr>
          <w:color w:val="FF0000"/>
        </w:rPr>
        <w:t>Notes:</w:t>
      </w:r>
      <w:r w:rsidR="00B24835" w:rsidRPr="00EF1521">
        <w:rPr>
          <w:color w:val="FF0000"/>
        </w:rPr>
        <w:t xml:space="preserve"> Team members must be involved throughout the projec</w:t>
      </w:r>
      <w:r w:rsidR="00586969">
        <w:rPr>
          <w:color w:val="FF0000"/>
        </w:rPr>
        <w:t>t’s execution</w:t>
      </w:r>
      <w:r w:rsidR="00B24835" w:rsidRPr="00EF1521">
        <w:rPr>
          <w:color w:val="FF0000"/>
        </w:rPr>
        <w:t xml:space="preserve"> but should</w:t>
      </w:r>
      <w:r w:rsidR="00105421">
        <w:rPr>
          <w:color w:val="FF0000"/>
        </w:rPr>
        <w:t>/can be assigned a specific role</w:t>
      </w:r>
      <w:r w:rsidR="00B24835" w:rsidRPr="00EF1521">
        <w:rPr>
          <w:color w:val="FF0000"/>
        </w:rPr>
        <w:t xml:space="preserve"> to take ownership over parts of the project.</w:t>
      </w:r>
      <w:r w:rsidR="00B44F07" w:rsidRPr="00EF1521">
        <w:rPr>
          <w:color w:val="FF0000"/>
        </w:rPr>
        <w:t xml:space="preserve">  Every team member, regardless of role, must contribute significantly development of the software deliverables.</w:t>
      </w:r>
    </w:p>
    <w:p w14:paraId="3FCE5B2C" w14:textId="77777777" w:rsidR="00072ACC" w:rsidRDefault="00117CC8" w:rsidP="00117CC8">
      <w:pPr>
        <w:pStyle w:val="Heading2"/>
      </w:pPr>
      <w:bookmarkStart w:id="19" w:name="_Toc507084574"/>
      <w:r>
        <w:t>Location of Project Artifacts</w:t>
      </w:r>
      <w:r w:rsidR="00EF1521">
        <w:t xml:space="preserve"> (CO-2)</w:t>
      </w:r>
      <w:r w:rsidR="009E3EB7">
        <w:t>:</w:t>
      </w:r>
      <w:bookmarkEnd w:id="19"/>
    </w:p>
    <w:p w14:paraId="6A8C7A87" w14:textId="5015446C" w:rsidR="00724058" w:rsidRPr="00EF1521" w:rsidRDefault="00724058" w:rsidP="00550737">
      <w:pPr>
        <w:pStyle w:val="ListParagraph"/>
        <w:numPr>
          <w:ilvl w:val="0"/>
          <w:numId w:val="4"/>
        </w:numPr>
        <w:rPr>
          <w:color w:val="FF0000"/>
        </w:rPr>
      </w:pPr>
      <w:r w:rsidRPr="00EF1521">
        <w:rPr>
          <w:color w:val="FF0000"/>
        </w:rPr>
        <w:t>Description:</w:t>
      </w:r>
      <w:r w:rsidR="00550737" w:rsidRPr="00EF1521">
        <w:rPr>
          <w:color w:val="FF0000"/>
        </w:rPr>
        <w:t xml:space="preserve"> Support your choice of </w:t>
      </w:r>
      <w:r w:rsidR="000D35F2">
        <w:rPr>
          <w:color w:val="FF0000"/>
        </w:rPr>
        <w:t xml:space="preserve">project </w:t>
      </w:r>
      <w:r w:rsidR="00B24835" w:rsidRPr="00EF1521">
        <w:rPr>
          <w:color w:val="FF0000"/>
        </w:rPr>
        <w:t>organization</w:t>
      </w:r>
      <w:r w:rsidR="00550737" w:rsidRPr="00EF1521">
        <w:rPr>
          <w:color w:val="FF0000"/>
        </w:rPr>
        <w:t xml:space="preserve"> in </w:t>
      </w:r>
      <w:r w:rsidR="00B24835" w:rsidRPr="00EF1521">
        <w:rPr>
          <w:color w:val="FF0000"/>
        </w:rPr>
        <w:t xml:space="preserve">terms of </w:t>
      </w:r>
      <w:r w:rsidR="006B0853">
        <w:rPr>
          <w:color w:val="FF0000"/>
        </w:rPr>
        <w:t xml:space="preserve">usability, </w:t>
      </w:r>
      <w:r w:rsidR="00B24835" w:rsidRPr="00EF1521">
        <w:rPr>
          <w:color w:val="FF0000"/>
        </w:rPr>
        <w:t>reliability, and enabling</w:t>
      </w:r>
      <w:r w:rsidR="00550737" w:rsidRPr="00EF1521">
        <w:rPr>
          <w:color w:val="FF0000"/>
        </w:rPr>
        <w:t xml:space="preserve"> change management.</w:t>
      </w:r>
    </w:p>
    <w:p w14:paraId="2A457B30" w14:textId="26418961" w:rsidR="00724058" w:rsidRPr="00EF1521" w:rsidRDefault="00724058" w:rsidP="00724058">
      <w:pPr>
        <w:pStyle w:val="ListParagraph"/>
        <w:numPr>
          <w:ilvl w:val="0"/>
          <w:numId w:val="4"/>
        </w:numPr>
        <w:rPr>
          <w:color w:val="FF0000"/>
        </w:rPr>
      </w:pPr>
      <w:r w:rsidRPr="00EF1521">
        <w:rPr>
          <w:color w:val="FF0000"/>
        </w:rPr>
        <w:lastRenderedPageBreak/>
        <w:t>Notes:</w:t>
      </w:r>
      <w:r w:rsidR="00B24835" w:rsidRPr="00EF1521">
        <w:rPr>
          <w:color w:val="FF0000"/>
        </w:rPr>
        <w:t xml:space="preserve"> </w:t>
      </w:r>
      <w:r w:rsidR="00B44F07" w:rsidRPr="00EF1521">
        <w:rPr>
          <w:color w:val="FF0000"/>
        </w:rPr>
        <w:t>I</w:t>
      </w:r>
      <w:r w:rsidR="00AE6255">
        <w:rPr>
          <w:color w:val="FF0000"/>
        </w:rPr>
        <w:t>nclude</w:t>
      </w:r>
      <w:r w:rsidR="00B44F07" w:rsidRPr="00EF1521">
        <w:rPr>
          <w:color w:val="FF0000"/>
        </w:rPr>
        <w:t xml:space="preserve"> links to your repository, please don’t just paste the </w:t>
      </w:r>
      <w:r w:rsidR="00EF1521" w:rsidRPr="00EF1521">
        <w:rPr>
          <w:color w:val="FF0000"/>
        </w:rPr>
        <w:t>URL</w:t>
      </w:r>
      <w:r w:rsidR="00B44F07" w:rsidRPr="00EF1521">
        <w:rPr>
          <w:color w:val="FF0000"/>
        </w:rPr>
        <w:t>.  This creates an unprofessional appearance to the report.  Instead, describe the location with plain text and place a</w:t>
      </w:r>
      <w:r w:rsidR="0089221E">
        <w:rPr>
          <w:color w:val="FF0000"/>
        </w:rPr>
        <w:t xml:space="preserve"> </w:t>
      </w:r>
      <w:r w:rsidR="00B44F07" w:rsidRPr="00EF1521">
        <w:rPr>
          <w:color w:val="FF0000"/>
        </w:rPr>
        <w:t xml:space="preserve">link that displays </w:t>
      </w:r>
      <w:r w:rsidR="00EF1521" w:rsidRPr="00EF1521">
        <w:rPr>
          <w:color w:val="FF0000"/>
        </w:rPr>
        <w:t xml:space="preserve">a </w:t>
      </w:r>
      <w:r w:rsidR="00B44F07" w:rsidRPr="00EF1521">
        <w:rPr>
          <w:color w:val="FF0000"/>
        </w:rPr>
        <w:t xml:space="preserve">simplified </w:t>
      </w:r>
      <w:r w:rsidR="00EF1521" w:rsidRPr="00EF1521">
        <w:rPr>
          <w:color w:val="FF0000"/>
        </w:rPr>
        <w:t>prompt</w:t>
      </w:r>
      <w:r w:rsidR="005C5F66">
        <w:rPr>
          <w:color w:val="FF0000"/>
        </w:rPr>
        <w:t xml:space="preserve"> (such as “</w:t>
      </w:r>
      <w:r w:rsidR="00EF1521" w:rsidRPr="00EF1521">
        <w:rPr>
          <w:color w:val="FF0000"/>
        </w:rPr>
        <w:t>c</w:t>
      </w:r>
      <w:r w:rsidR="00B44F07" w:rsidRPr="00EF1521">
        <w:rPr>
          <w:color w:val="FF0000"/>
        </w:rPr>
        <w:t xml:space="preserve">lick </w:t>
      </w:r>
      <w:r w:rsidR="00EF1521" w:rsidRPr="00EF1521">
        <w:rPr>
          <w:color w:val="FF0000"/>
        </w:rPr>
        <w:t>h</w:t>
      </w:r>
      <w:r w:rsidR="005C5F66">
        <w:rPr>
          <w:color w:val="FF0000"/>
        </w:rPr>
        <w:t>ere”</w:t>
      </w:r>
      <w:r w:rsidR="00B44F07" w:rsidRPr="00EF1521">
        <w:rPr>
          <w:color w:val="FF0000"/>
        </w:rPr>
        <w:t>).</w:t>
      </w:r>
    </w:p>
    <w:p w14:paraId="4693BABA" w14:textId="23DDF367" w:rsidR="00EF1521" w:rsidRDefault="00F01841" w:rsidP="00EF1521">
      <w:pPr>
        <w:pStyle w:val="Heading2"/>
      </w:pPr>
      <w:bookmarkStart w:id="20" w:name="_Toc507084575"/>
      <w:r>
        <w:t>Sponsor C</w:t>
      </w:r>
      <w:r w:rsidR="00EF1521">
        <w:t>ommunications (CO-7):</w:t>
      </w:r>
      <w:bookmarkEnd w:id="20"/>
    </w:p>
    <w:p w14:paraId="2C6F46B1" w14:textId="77777777" w:rsidR="00EF1521" w:rsidRPr="00EF1521" w:rsidRDefault="00EF1521" w:rsidP="00EF1521">
      <w:pPr>
        <w:pStyle w:val="ListParagraph"/>
        <w:numPr>
          <w:ilvl w:val="0"/>
          <w:numId w:val="4"/>
        </w:numPr>
        <w:rPr>
          <w:color w:val="FF0000"/>
        </w:rPr>
      </w:pPr>
      <w:r w:rsidRPr="00EF1521">
        <w:rPr>
          <w:color w:val="FF0000"/>
        </w:rPr>
        <w:t>Description: Describe the method and frequency in which you will conduct meetings with your project sponsor.</w:t>
      </w:r>
    </w:p>
    <w:p w14:paraId="58D96668" w14:textId="28955235" w:rsidR="00724058" w:rsidRPr="00D96B37" w:rsidRDefault="00EF1521" w:rsidP="00D96B37">
      <w:pPr>
        <w:pStyle w:val="ListParagraph"/>
        <w:numPr>
          <w:ilvl w:val="0"/>
          <w:numId w:val="4"/>
        </w:numPr>
        <w:rPr>
          <w:color w:val="FF0000"/>
        </w:rPr>
      </w:pPr>
      <w:r w:rsidRPr="00EF1521">
        <w:rPr>
          <w:color w:val="FF0000"/>
        </w:rPr>
        <w:t>Notes: This information must be made in agreement with the project sponsor.</w:t>
      </w:r>
    </w:p>
    <w:sectPr w:rsidR="00724058" w:rsidRPr="00D96B3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5AE57" w14:textId="77777777" w:rsidR="003A5A7C" w:rsidRDefault="003A5A7C">
      <w:r>
        <w:separator/>
      </w:r>
    </w:p>
    <w:p w14:paraId="537E3F95" w14:textId="77777777" w:rsidR="003A5A7C" w:rsidRDefault="003A5A7C"/>
  </w:endnote>
  <w:endnote w:type="continuationSeparator" w:id="0">
    <w:p w14:paraId="74AE3BBA" w14:textId="77777777" w:rsidR="003A5A7C" w:rsidRDefault="003A5A7C">
      <w:r>
        <w:continuationSeparator/>
      </w:r>
    </w:p>
    <w:p w14:paraId="5B364209" w14:textId="77777777" w:rsidR="003A5A7C" w:rsidRDefault="003A5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BB642A" w14:paraId="060B75AD" w14:textId="77777777" w:rsidTr="00105421">
      <w:trPr>
        <w:trHeight w:val="504"/>
      </w:trPr>
      <w:sdt>
        <w:sdtPr>
          <w:alias w:val="Date"/>
          <w:tag w:val=""/>
          <w:id w:val="-60056170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14:paraId="7506EFF2" w14:textId="77777777" w:rsidR="00BB642A" w:rsidRDefault="00A72C4B">
              <w:pPr>
                <w:pStyle w:val="Footer"/>
              </w:pPr>
              <w:r>
                <w:t>[Date]</w:t>
              </w:r>
            </w:p>
          </w:tc>
        </w:sdtContent>
      </w:sdt>
      <w:tc>
        <w:tcPr>
          <w:tcW w:w="3500" w:type="pct"/>
        </w:tcPr>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p w14:paraId="262FFEC4" w14:textId="77777777" w:rsidR="00BB642A" w:rsidRDefault="00EE02FF">
              <w:pPr>
                <w:pStyle w:val="Footer"/>
                <w:jc w:val="center"/>
              </w:pPr>
              <w:r>
                <w:t>Project Plan</w:t>
              </w:r>
            </w:p>
          </w:sdtContent>
        </w:sdt>
        <w:p w14:paraId="1A4D75C1" w14:textId="59CA46B6" w:rsidR="00920A6A" w:rsidRDefault="00920A6A" w:rsidP="00105421">
          <w:pPr>
            <w:pStyle w:val="Footer"/>
            <w:jc w:val="center"/>
          </w:pPr>
          <w:r>
            <w:t>[</w:t>
          </w:r>
          <w:r w:rsidR="00105421">
            <w:t>GROUP</w:t>
          </w:r>
          <w:r>
            <w:t xml:space="preserve"> NUMBER] [PROJECT TITLE]</w:t>
          </w:r>
        </w:p>
      </w:tc>
      <w:tc>
        <w:tcPr>
          <w:tcW w:w="750" w:type="pct"/>
        </w:tcPr>
        <w:p w14:paraId="28AB2AB5" w14:textId="5E703F98" w:rsidR="00BB642A" w:rsidRDefault="00A72C4B">
          <w:pPr>
            <w:pStyle w:val="Footer"/>
            <w:jc w:val="right"/>
          </w:pPr>
          <w:r>
            <w:fldChar w:fldCharType="begin"/>
          </w:r>
          <w:r>
            <w:instrText xml:space="preserve"> PAGE  \* Arabic </w:instrText>
          </w:r>
          <w:r>
            <w:fldChar w:fldCharType="separate"/>
          </w:r>
          <w:r w:rsidR="00C7518B">
            <w:rPr>
              <w:noProof/>
            </w:rPr>
            <w:t>1</w:t>
          </w:r>
          <w:r>
            <w:fldChar w:fldCharType="end"/>
          </w:r>
        </w:p>
        <w:p w14:paraId="49922111" w14:textId="77777777" w:rsidR="00920A6A" w:rsidRDefault="00920A6A" w:rsidP="00920A6A">
          <w:pPr>
            <w:pStyle w:val="Footer"/>
            <w:jc w:val="center"/>
          </w:pPr>
        </w:p>
      </w:tc>
    </w:tr>
  </w:tbl>
  <w:p w14:paraId="00AE21ED" w14:textId="77777777" w:rsidR="00BB642A" w:rsidRDefault="00BB6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1A09F" w14:textId="77777777" w:rsidR="003A5A7C" w:rsidRDefault="003A5A7C">
      <w:r>
        <w:separator/>
      </w:r>
    </w:p>
    <w:p w14:paraId="2DDBB028" w14:textId="77777777" w:rsidR="003A5A7C" w:rsidRDefault="003A5A7C"/>
  </w:footnote>
  <w:footnote w:type="continuationSeparator" w:id="0">
    <w:p w14:paraId="3C011DC2" w14:textId="77777777" w:rsidR="003A5A7C" w:rsidRDefault="003A5A7C">
      <w:r>
        <w:continuationSeparator/>
      </w:r>
    </w:p>
    <w:p w14:paraId="11DF6FED" w14:textId="77777777" w:rsidR="003A5A7C" w:rsidRDefault="003A5A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6776" w14:textId="6A4FD508" w:rsidR="00BB642A" w:rsidRDefault="00920A6A">
    <w:pPr>
      <w:pStyle w:val="Header"/>
    </w:pPr>
    <w:r>
      <w:t>S</w:t>
    </w:r>
    <w:r w:rsidR="00105421">
      <w:t>ER517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720CA7"/>
    <w:multiLevelType w:val="hybridMultilevel"/>
    <w:tmpl w:val="124C6E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9285C6E"/>
    <w:multiLevelType w:val="hybridMultilevel"/>
    <w:tmpl w:val="6944B20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54E6F"/>
    <w:multiLevelType w:val="hybridMultilevel"/>
    <w:tmpl w:val="5E685A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58E35108"/>
    <w:multiLevelType w:val="hybridMultilevel"/>
    <w:tmpl w:val="B18E1E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590551E9"/>
    <w:multiLevelType w:val="hybridMultilevel"/>
    <w:tmpl w:val="5496562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615427F9"/>
    <w:multiLevelType w:val="hybridMultilevel"/>
    <w:tmpl w:val="4D9255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6DEA66E7"/>
    <w:multiLevelType w:val="hybridMultilevel"/>
    <w:tmpl w:val="EE4C69A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702627EE"/>
    <w:multiLevelType w:val="hybridMultilevel"/>
    <w:tmpl w:val="02E691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9"/>
  </w:num>
  <w:num w:numId="6">
    <w:abstractNumId w:val="2"/>
  </w:num>
  <w:num w:numId="7">
    <w:abstractNumId w:val="6"/>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FF"/>
    <w:rsid w:val="00020FDF"/>
    <w:rsid w:val="00031CE5"/>
    <w:rsid w:val="000400CF"/>
    <w:rsid w:val="00055ABC"/>
    <w:rsid w:val="00072ACC"/>
    <w:rsid w:val="00077FD9"/>
    <w:rsid w:val="000B475B"/>
    <w:rsid w:val="000D0F61"/>
    <w:rsid w:val="000D35F2"/>
    <w:rsid w:val="000E661A"/>
    <w:rsid w:val="00101B31"/>
    <w:rsid w:val="001030AA"/>
    <w:rsid w:val="00105421"/>
    <w:rsid w:val="00117CC8"/>
    <w:rsid w:val="00146790"/>
    <w:rsid w:val="001A26D8"/>
    <w:rsid w:val="001E51F0"/>
    <w:rsid w:val="001E5F30"/>
    <w:rsid w:val="001F1D91"/>
    <w:rsid w:val="0021229C"/>
    <w:rsid w:val="00223E3A"/>
    <w:rsid w:val="00273B82"/>
    <w:rsid w:val="002A4F7D"/>
    <w:rsid w:val="002D2AEA"/>
    <w:rsid w:val="002E2478"/>
    <w:rsid w:val="0030455C"/>
    <w:rsid w:val="00317D27"/>
    <w:rsid w:val="003264C7"/>
    <w:rsid w:val="0036319F"/>
    <w:rsid w:val="0037117E"/>
    <w:rsid w:val="00382524"/>
    <w:rsid w:val="003A5A7C"/>
    <w:rsid w:val="003B5868"/>
    <w:rsid w:val="003C2F54"/>
    <w:rsid w:val="003C43EB"/>
    <w:rsid w:val="003E7970"/>
    <w:rsid w:val="003F1CF2"/>
    <w:rsid w:val="003F469A"/>
    <w:rsid w:val="00433EAE"/>
    <w:rsid w:val="00436113"/>
    <w:rsid w:val="004760FA"/>
    <w:rsid w:val="004C3F12"/>
    <w:rsid w:val="004F649C"/>
    <w:rsid w:val="00511BFA"/>
    <w:rsid w:val="005138FE"/>
    <w:rsid w:val="005178AA"/>
    <w:rsid w:val="00522EAE"/>
    <w:rsid w:val="00522F95"/>
    <w:rsid w:val="0052549D"/>
    <w:rsid w:val="005311C8"/>
    <w:rsid w:val="0054276B"/>
    <w:rsid w:val="00550737"/>
    <w:rsid w:val="00552A29"/>
    <w:rsid w:val="00585521"/>
    <w:rsid w:val="00586969"/>
    <w:rsid w:val="0059796C"/>
    <w:rsid w:val="005C5F66"/>
    <w:rsid w:val="005F1343"/>
    <w:rsid w:val="006021BD"/>
    <w:rsid w:val="00613496"/>
    <w:rsid w:val="00620601"/>
    <w:rsid w:val="00626B45"/>
    <w:rsid w:val="00683877"/>
    <w:rsid w:val="006B0853"/>
    <w:rsid w:val="006C66CA"/>
    <w:rsid w:val="006D5EA0"/>
    <w:rsid w:val="006E11BB"/>
    <w:rsid w:val="006E3756"/>
    <w:rsid w:val="006E3CB6"/>
    <w:rsid w:val="007204EE"/>
    <w:rsid w:val="00724058"/>
    <w:rsid w:val="00792FB4"/>
    <w:rsid w:val="0079718D"/>
    <w:rsid w:val="007B7950"/>
    <w:rsid w:val="007F0C8B"/>
    <w:rsid w:val="00801B68"/>
    <w:rsid w:val="008810EA"/>
    <w:rsid w:val="0089221E"/>
    <w:rsid w:val="008965ED"/>
    <w:rsid w:val="008A2DD6"/>
    <w:rsid w:val="008C7910"/>
    <w:rsid w:val="008D3579"/>
    <w:rsid w:val="008D6594"/>
    <w:rsid w:val="00907220"/>
    <w:rsid w:val="00920A25"/>
    <w:rsid w:val="00920A6A"/>
    <w:rsid w:val="00920BEB"/>
    <w:rsid w:val="0092716C"/>
    <w:rsid w:val="00932F90"/>
    <w:rsid w:val="009468B6"/>
    <w:rsid w:val="00950D2E"/>
    <w:rsid w:val="00981EAC"/>
    <w:rsid w:val="009A1529"/>
    <w:rsid w:val="009A25D0"/>
    <w:rsid w:val="009A4E31"/>
    <w:rsid w:val="009E3EB7"/>
    <w:rsid w:val="00A07FBB"/>
    <w:rsid w:val="00A107BB"/>
    <w:rsid w:val="00A267DF"/>
    <w:rsid w:val="00A51D80"/>
    <w:rsid w:val="00A640E1"/>
    <w:rsid w:val="00A65C56"/>
    <w:rsid w:val="00A72C4B"/>
    <w:rsid w:val="00A81074"/>
    <w:rsid w:val="00AB56E0"/>
    <w:rsid w:val="00AD6D7A"/>
    <w:rsid w:val="00AE6255"/>
    <w:rsid w:val="00AF034E"/>
    <w:rsid w:val="00AF2CB6"/>
    <w:rsid w:val="00B20492"/>
    <w:rsid w:val="00B24835"/>
    <w:rsid w:val="00B305C0"/>
    <w:rsid w:val="00B41834"/>
    <w:rsid w:val="00B44F07"/>
    <w:rsid w:val="00B54291"/>
    <w:rsid w:val="00B700C6"/>
    <w:rsid w:val="00B758A2"/>
    <w:rsid w:val="00BB642A"/>
    <w:rsid w:val="00BD541E"/>
    <w:rsid w:val="00BF7A4E"/>
    <w:rsid w:val="00C16A64"/>
    <w:rsid w:val="00C640D9"/>
    <w:rsid w:val="00C7518B"/>
    <w:rsid w:val="00C9219A"/>
    <w:rsid w:val="00CB2858"/>
    <w:rsid w:val="00CC183D"/>
    <w:rsid w:val="00D016AD"/>
    <w:rsid w:val="00D07B0D"/>
    <w:rsid w:val="00D373E3"/>
    <w:rsid w:val="00D610A1"/>
    <w:rsid w:val="00D664C3"/>
    <w:rsid w:val="00D93375"/>
    <w:rsid w:val="00D96B37"/>
    <w:rsid w:val="00DC678A"/>
    <w:rsid w:val="00E044B7"/>
    <w:rsid w:val="00E224F2"/>
    <w:rsid w:val="00E53FCE"/>
    <w:rsid w:val="00E835BE"/>
    <w:rsid w:val="00EA1BE6"/>
    <w:rsid w:val="00EA5863"/>
    <w:rsid w:val="00EE02FF"/>
    <w:rsid w:val="00EF1521"/>
    <w:rsid w:val="00F01841"/>
    <w:rsid w:val="00F3373C"/>
    <w:rsid w:val="00F43187"/>
    <w:rsid w:val="00F919CE"/>
    <w:rsid w:val="00F963C2"/>
    <w:rsid w:val="00FB7C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90026C"/>
  <w15:chartTrackingRefBased/>
  <w15:docId w15:val="{9B355A88-B1EC-4562-A0F3-4B1D876A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rsid w:val="00EF1521"/>
    <w:pPr>
      <w:keepNext/>
      <w:keepLines/>
      <w:spacing w:after="40"/>
      <w:outlineLvl w:val="0"/>
    </w:pPr>
    <w:rPr>
      <w:rFonts w:asciiTheme="majorHAnsi" w:eastAsiaTheme="majorEastAsia" w:hAnsiTheme="majorHAnsi" w:cstheme="majorBidi"/>
      <w:caps/>
      <w:sz w:val="28"/>
      <w:szCs w:val="28"/>
    </w:rPr>
  </w:style>
  <w:style w:type="paragraph" w:styleId="Heading2">
    <w:name w:val="heading 2"/>
    <w:basedOn w:val="Normal"/>
    <w:next w:val="Normal"/>
    <w:link w:val="Heading2Char"/>
    <w:uiPriority w:val="1"/>
    <w:qFormat/>
    <w:rsid w:val="00EF1521"/>
    <w:pPr>
      <w:keepNext/>
      <w:keepLines/>
      <w:spacing w:before="120"/>
      <w:outlineLvl w:val="1"/>
    </w:pPr>
    <w:rPr>
      <w:rFonts w:asciiTheme="majorHAnsi" w:eastAsiaTheme="majorEastAsia" w:hAnsiTheme="majorHAnsi" w:cstheme="majorBidi"/>
      <w:caps/>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1521"/>
    <w:rPr>
      <w:rFonts w:asciiTheme="majorHAnsi" w:eastAsiaTheme="majorEastAsia" w:hAnsiTheme="majorHAnsi" w:cstheme="majorBidi"/>
      <w:caps/>
      <w:sz w:val="28"/>
      <w:szCs w:val="28"/>
    </w:rPr>
  </w:style>
  <w:style w:type="character" w:customStyle="1" w:styleId="Heading2Char">
    <w:name w:val="Heading 2 Char"/>
    <w:basedOn w:val="DefaultParagraphFont"/>
    <w:link w:val="Heading2"/>
    <w:uiPriority w:val="1"/>
    <w:rsid w:val="00EF1521"/>
    <w:rPr>
      <w:rFonts w:asciiTheme="majorHAnsi" w:eastAsiaTheme="majorEastAsia" w:hAnsiTheme="majorHAnsi" w:cstheme="majorBidi"/>
      <w:caps/>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EF1521"/>
    <w:pPr>
      <w:spacing w:after="0"/>
      <w:jc w:val="right"/>
    </w:pPr>
    <w:rPr>
      <w:rFonts w:asciiTheme="majorHAnsi" w:eastAsiaTheme="majorEastAsia" w:hAnsiTheme="majorHAnsi" w:cstheme="majorBidi"/>
      <w:caps/>
      <w:sz w:val="52"/>
      <w:szCs w:val="52"/>
    </w:rPr>
  </w:style>
  <w:style w:type="character" w:customStyle="1" w:styleId="TitleChar">
    <w:name w:val="Title Char"/>
    <w:basedOn w:val="DefaultParagraphFont"/>
    <w:link w:val="Title"/>
    <w:uiPriority w:val="1"/>
    <w:rsid w:val="00EF1521"/>
    <w:rPr>
      <w:rFonts w:asciiTheme="majorHAnsi" w:eastAsiaTheme="majorEastAsia" w:hAnsiTheme="majorHAnsi" w:cstheme="majorBidi"/>
      <w:caps/>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EF1521"/>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TOC1">
    <w:name w:val="toc 1"/>
    <w:basedOn w:val="Normal"/>
    <w:next w:val="Normal"/>
    <w:autoRedefine/>
    <w:uiPriority w:val="39"/>
    <w:unhideWhenUsed/>
    <w:rsid w:val="00920BEB"/>
    <w:pPr>
      <w:spacing w:after="100"/>
      <w:ind w:left="0"/>
    </w:pPr>
  </w:style>
  <w:style w:type="paragraph" w:styleId="TOC2">
    <w:name w:val="toc 2"/>
    <w:basedOn w:val="Normal"/>
    <w:next w:val="Normal"/>
    <w:autoRedefine/>
    <w:uiPriority w:val="39"/>
    <w:unhideWhenUsed/>
    <w:rsid w:val="00920BEB"/>
    <w:pPr>
      <w:spacing w:after="100"/>
      <w:ind w:left="220"/>
    </w:pPr>
  </w:style>
  <w:style w:type="paragraph" w:styleId="TOC3">
    <w:name w:val="toc 3"/>
    <w:basedOn w:val="Normal"/>
    <w:next w:val="Normal"/>
    <w:autoRedefine/>
    <w:uiPriority w:val="39"/>
    <w:unhideWhenUsed/>
    <w:rsid w:val="00920BEB"/>
    <w:pPr>
      <w:spacing w:after="100"/>
      <w:ind w:left="440"/>
    </w:pPr>
  </w:style>
  <w:style w:type="character" w:styleId="Hyperlink">
    <w:name w:val="Hyperlink"/>
    <w:basedOn w:val="DefaultParagraphFont"/>
    <w:uiPriority w:val="99"/>
    <w:unhideWhenUsed/>
    <w:rsid w:val="00920BEB"/>
    <w:rPr>
      <w:color w:val="F7B615" w:themeColor="hyperlink"/>
      <w:u w:val="single"/>
    </w:rPr>
  </w:style>
  <w:style w:type="character" w:styleId="CommentReference">
    <w:name w:val="annotation reference"/>
    <w:basedOn w:val="DefaultParagraphFont"/>
    <w:uiPriority w:val="99"/>
    <w:semiHidden/>
    <w:unhideWhenUsed/>
    <w:rsid w:val="00A07FBB"/>
    <w:rPr>
      <w:sz w:val="16"/>
      <w:szCs w:val="16"/>
    </w:rPr>
  </w:style>
  <w:style w:type="paragraph" w:styleId="CommentText">
    <w:name w:val="annotation text"/>
    <w:basedOn w:val="Normal"/>
    <w:link w:val="CommentTextChar"/>
    <w:uiPriority w:val="99"/>
    <w:semiHidden/>
    <w:unhideWhenUsed/>
    <w:rsid w:val="00A07FBB"/>
    <w:rPr>
      <w:sz w:val="20"/>
      <w:szCs w:val="20"/>
    </w:rPr>
  </w:style>
  <w:style w:type="character" w:customStyle="1" w:styleId="CommentTextChar">
    <w:name w:val="Comment Text Char"/>
    <w:basedOn w:val="DefaultParagraphFont"/>
    <w:link w:val="CommentText"/>
    <w:uiPriority w:val="99"/>
    <w:semiHidden/>
    <w:rsid w:val="00A07FBB"/>
    <w:rPr>
      <w:sz w:val="20"/>
      <w:szCs w:val="20"/>
    </w:rPr>
  </w:style>
  <w:style w:type="paragraph" w:styleId="CommentSubject">
    <w:name w:val="annotation subject"/>
    <w:basedOn w:val="CommentText"/>
    <w:next w:val="CommentText"/>
    <w:link w:val="CommentSubjectChar"/>
    <w:uiPriority w:val="99"/>
    <w:semiHidden/>
    <w:unhideWhenUsed/>
    <w:rsid w:val="00A07FBB"/>
    <w:rPr>
      <w:b/>
      <w:bCs/>
    </w:rPr>
  </w:style>
  <w:style w:type="character" w:customStyle="1" w:styleId="CommentSubjectChar">
    <w:name w:val="Comment Subject Char"/>
    <w:basedOn w:val="CommentTextChar"/>
    <w:link w:val="CommentSubject"/>
    <w:uiPriority w:val="99"/>
    <w:semiHidden/>
    <w:rsid w:val="00A07FBB"/>
    <w:rPr>
      <w:b/>
      <w:bCs/>
      <w:sz w:val="20"/>
      <w:szCs w:val="20"/>
    </w:rPr>
  </w:style>
  <w:style w:type="paragraph" w:styleId="BalloonText">
    <w:name w:val="Balloon Text"/>
    <w:basedOn w:val="Normal"/>
    <w:link w:val="BalloonTextChar"/>
    <w:uiPriority w:val="99"/>
    <w:semiHidden/>
    <w:unhideWhenUsed/>
    <w:rsid w:val="00A07F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BB"/>
    <w:rPr>
      <w:rFonts w:ascii="Segoe UI" w:hAnsi="Segoe UI" w:cs="Segoe UI"/>
      <w:sz w:val="18"/>
      <w:szCs w:val="18"/>
    </w:rPr>
  </w:style>
  <w:style w:type="paragraph" w:styleId="ListParagraph">
    <w:name w:val="List Paragraph"/>
    <w:basedOn w:val="Normal"/>
    <w:uiPriority w:val="34"/>
    <w:unhideWhenUsed/>
    <w:qFormat/>
    <w:rsid w:val="009E3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sandy\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FDD400CC-6CF3-3742-A11F-EB504BBB6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C:\Users\dlsandy\AppData\Roaming\Microsoft\Templates\Project communication plan.dotx</Template>
  <TotalTime>15</TotalTime>
  <Pages>6</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Douglas Sandy</dc:creator>
  <cp:keywords/>
  <cp:lastModifiedBy>Robert Heinrichs</cp:lastModifiedBy>
  <cp:revision>6</cp:revision>
  <dcterms:created xsi:type="dcterms:W3CDTF">2018-02-23T00:35:00Z</dcterms:created>
  <dcterms:modified xsi:type="dcterms:W3CDTF">2018-02-23T00:50:00Z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